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TableGrid"/>
        <w:tblDescription w:val="Layout table for name, contact info, and objective"/>
        <w:tblW w:w="5000" w:type="pct"/>
        <w:tblCellMar>
          <w:left w:w="0" w:type="dxa"/>
          <w:bottom w:w="115" w:type="dxa"/>
          <w:right w:w="0" w:type="dxa"/>
        </w:tblCellMar>
        <w:tblLook w:val="04A0"/>
      </w:tblPr>
      <w:tblGrid>
        <w:gridCol w:w="9360"/>
      </w:tblGrid>
      <w:tr w14:paraId="7672724C" w14:textId="77777777" w:rsidTr="00007728">
        <w:tblPrEx>
          <w:tblW w:w="5000" w:type="pct"/>
          <w:tblCellMar>
            <w:left w:w="0" w:type="dxa"/>
            <w:bottom w:w="115" w:type="dxa"/>
            <w:right w:w="0" w:type="dxa"/>
          </w:tblCellMar>
          <w:tblLook w:val="04A0"/>
        </w:tblPrEx>
        <w:trPr>
          <w:trHeight w:hRule="exact" w:val="1800"/>
        </w:trPr>
        <w:tc>
          <w:tcPr>
            <w:tcW w:w="9360" w:type="dxa"/>
            <w:tcMar>
              <w:top w:w="0" w:type="dxa"/>
              <w:bottom w:w="0" w:type="dxa"/>
            </w:tcMar>
          </w:tcPr>
          <w:p w:rsidR="00692703" w:rsidRPr="00094A7A" w:rsidP="00913946" w14:paraId="630761DB" w14:textId="12EB80F4">
            <w:pPr>
              <w:pStyle w:val="Title"/>
              <w:rPr>
                <w:rStyle w:val="IntenseEmphasis"/>
              </w:rPr>
            </w:pPr>
            <w:bookmarkStart w:id="0" w:name="_Hlk87721914"/>
            <w:r w:rsidRPr="00094A7A">
              <w:rPr>
                <w:rStyle w:val="IntenseEmphasis"/>
              </w:rPr>
              <w:t>Ramu</w:t>
            </w:r>
            <w:r w:rsidRPr="00094A7A">
              <w:rPr>
                <w:rStyle w:val="IntenseEmphasis"/>
              </w:rPr>
              <w:t xml:space="preserve"> </w:t>
            </w:r>
            <w:r>
              <w:rPr>
                <w:rStyle w:val="IntenseEmphasis"/>
              </w:rPr>
              <w:t>PaNCHI REDDI</w:t>
            </w:r>
          </w:p>
          <w:p w:rsidR="00692703" w:rsidRPr="00CF1A49" w:rsidP="00913946" w14:paraId="2D420027" w14:textId="06AC076B">
            <w:pPr>
              <w:pStyle w:val="ContactInfo"/>
              <w:contextualSpacing w:val="0"/>
            </w:pPr>
            <w:r>
              <w:t xml:space="preserve">A 401, </w:t>
            </w:r>
            <w:r>
              <w:t>Neeladhri</w:t>
            </w:r>
            <w:r>
              <w:t xml:space="preserve"> </w:t>
            </w:r>
            <w:r>
              <w:t>Nager,Electornic</w:t>
            </w:r>
            <w:r>
              <w:t xml:space="preserve"> city ,</w:t>
            </w:r>
            <w:r>
              <w:t>Banglore</w:t>
            </w:r>
            <w:r>
              <w:t xml:space="preserve"> </w:t>
            </w:r>
            <w:r w:rsidRPr="00CF1A49">
              <w:t xml:space="preserve"> </w:t>
            </w:r>
            <w:sdt>
              <w:sdtPr>
                <w:alias w:val="Divider dot:"/>
                <w:tag w:val="Divider dot:"/>
                <w:id w:val="-1459182552"/>
                <w:placeholder>
                  <w:docPart w:val="C2F6DB1FB9AB4537B4FF8FAE6EEC4943"/>
                </w:placeholder>
                <w:showingPlcHdr/>
                <w:richText/>
                <w:temporary/>
                <w15:appearance w15:val="hidden"/>
              </w:sdtPr>
              <w:sdtContent>
                <w:r w:rsidRPr="00CF1A49">
                  <w:t>·</w:t>
                </w:r>
              </w:sdtContent>
            </w:sdt>
            <w:r w:rsidRPr="00CF1A49">
              <w:t xml:space="preserve"> </w:t>
            </w:r>
            <w:r>
              <w:t>+91 9742212995</w:t>
            </w:r>
          </w:p>
          <w:p w:rsidR="00692703" w:rsidRPr="00CF1A49" w:rsidP="00913946" w14:paraId="580C99BB" w14:textId="69F31995">
            <w:pPr>
              <w:pStyle w:val="ContactInfoEmphasis"/>
              <w:contextualSpacing w:val="0"/>
            </w:pPr>
            <w:sdt>
              <w:sdtPr>
                <w:alias w:val="Enter email:"/>
                <w:tag w:val="Enter email:"/>
                <w:id w:val="1154873695"/>
                <w:placeholder>
                  <w:docPart w:val="7973C2C93F7040E690B58D3A3B4A444C"/>
                </w:placeholder>
                <w:showingPlcHdr/>
                <w:richText/>
                <w:temporary/>
                <w15:appearance w15:val="hidden"/>
              </w:sdtPr>
              <w:sdtContent>
                <w:r w:rsidRPr="00CF1A49" w:rsidR="00C57FC6">
                  <w:t>Email</w:t>
                </w:r>
              </w:sdtContent>
            </w:sdt>
            <w:r w:rsidRPr="00CF1A49">
              <w:t xml:space="preserve"> </w:t>
            </w:r>
            <w:sdt>
              <w:sdtPr>
                <w:alias w:val="Divider dot:"/>
                <w:tag w:val="Divider dot:"/>
                <w:id w:val="2000459528"/>
                <w:placeholder>
                  <w:docPart w:val="D3201A7E020C4268AF1ED818B23D8A4E"/>
                </w:placeholder>
                <w:showingPlcHdr/>
                <w:richText/>
                <w:temporary/>
                <w15:appearance w15:val="hidden"/>
              </w:sdtPr>
              <w:sdtContent>
                <w:r w:rsidRPr="00CF1A49">
                  <w:t>·</w:t>
                </w:r>
              </w:sdtContent>
            </w:sdt>
            <w:r w:rsidRPr="00CF1A49">
              <w:t xml:space="preserve"> </w:t>
            </w:r>
            <w:r w:rsidR="008A2B1D">
              <w:t>ramupr2509@gmail.com</w:t>
            </w:r>
          </w:p>
        </w:tc>
      </w:tr>
    </w:tbl>
    <w:p w:rsidR="00094A7A" w:rsidP="00094A7A" w14:paraId="15C26D36" w14:textId="77777777"/>
    <w:p w:rsidR="00094A7A" w:rsidRPr="00CF1A49" w:rsidP="00094A7A" w14:paraId="38AA7BFF" w14:textId="35B277AA">
      <w:pPr>
        <w:pStyle w:val="Heading1"/>
      </w:pPr>
      <w:r>
        <w:t>PROFESSIONAL SUMMARY</w:t>
      </w:r>
    </w:p>
    <w:tbl>
      <w:tblPr>
        <w:tblStyle w:val="TableGrid"/>
        <w:tblDescription w:val="Education layout table"/>
        <w:tblW w:w="4975" w:type="pct"/>
        <w:tblInd w:w="72" w:type="dxa"/>
        <w:tblBorders>
          <w:left w:val="dotted" w:sz="18" w:space="0" w:color="BFBFBF" w:themeColor="background1" w:themeShade="BF"/>
        </w:tblBorders>
        <w:tblCellMar>
          <w:left w:w="576" w:type="dxa"/>
          <w:right w:w="0" w:type="dxa"/>
        </w:tblCellMar>
        <w:tblLook w:val="04A0"/>
      </w:tblPr>
      <w:tblGrid>
        <w:gridCol w:w="9290"/>
      </w:tblGrid>
      <w:tr w14:paraId="709099C9" w14:textId="77777777" w:rsidTr="00094A7A">
        <w:tblPrEx>
          <w:tblW w:w="4975" w:type="pct"/>
          <w:tblInd w:w="72" w:type="dxa"/>
          <w:tblBorders>
            <w:left w:val="dotted" w:sz="18" w:space="0" w:color="BFBFBF" w:themeColor="background1" w:themeShade="BF"/>
          </w:tblBorders>
          <w:tblCellMar>
            <w:left w:w="576" w:type="dxa"/>
            <w:right w:w="0" w:type="dxa"/>
          </w:tblCellMar>
          <w:tblLook w:val="04A0"/>
        </w:tblPrEx>
        <w:trPr>
          <w:trHeight w:val="517"/>
        </w:trPr>
        <w:tc>
          <w:tcPr>
            <w:tcW w:w="9355" w:type="dxa"/>
          </w:tcPr>
          <w:p w:rsidR="00094A7A" w:rsidP="00094A7A" w14:paraId="1101B15A" w14:textId="77777777">
            <w:pPr>
              <w:pStyle w:val="ListParagraph"/>
              <w:numPr>
                <w:ilvl w:val="0"/>
                <w:numId w:val="16"/>
              </w:numPr>
            </w:pPr>
            <w:r>
              <w:t>Having overall 10+ years of experience in software development/support. Having 4+ year of experience in DevOps technologies like Git, Jenkins, Ansible, Docker, Kubernetes, etc., 6+ years of experience in System Administration. Ability to learn new technologies quickly and implement them in the project. Strong analytical skills and ability to perform as part of a team.</w:t>
            </w:r>
          </w:p>
          <w:p w:rsidR="00094A7A" w:rsidP="00094A7A" w14:paraId="08FD74EF" w14:textId="77777777">
            <w:pPr>
              <w:pStyle w:val="ListParagraph"/>
              <w:numPr>
                <w:ilvl w:val="0"/>
                <w:numId w:val="16"/>
              </w:numPr>
            </w:pPr>
            <w:r>
              <w:t>Experience with automation tools like Jenkins and Ansible.</w:t>
            </w:r>
          </w:p>
          <w:p w:rsidR="00094A7A" w:rsidP="00094A7A" w14:paraId="7E7BA0E1" w14:textId="77777777">
            <w:pPr>
              <w:pStyle w:val="ListParagraph"/>
              <w:numPr>
                <w:ilvl w:val="0"/>
                <w:numId w:val="16"/>
              </w:numPr>
            </w:pPr>
            <w:r>
              <w:t>Experience in configuring Jenkins job with related Plugins for Building, Testing and Continuous Deployment to accomplish the complete CI/CD.</w:t>
            </w:r>
          </w:p>
          <w:p w:rsidR="00094A7A" w:rsidP="00094A7A" w14:paraId="67D7D072" w14:textId="77777777">
            <w:pPr>
              <w:pStyle w:val="ListParagraph"/>
              <w:numPr>
                <w:ilvl w:val="0"/>
                <w:numId w:val="16"/>
              </w:numPr>
            </w:pPr>
            <w:r>
              <w:t>Good experience in Amazon Web Services environment and good knowledge of AWS services like Elastic Compute Cloud (EC2), Elastic Load Balancers, S3, IAM, RDS, VPC, Cloud watch</w:t>
            </w:r>
          </w:p>
          <w:p w:rsidR="00094A7A" w:rsidP="00094A7A" w14:paraId="5D64973B" w14:textId="0126B020">
            <w:pPr>
              <w:pStyle w:val="ListParagraph"/>
              <w:numPr>
                <w:ilvl w:val="0"/>
                <w:numId w:val="16"/>
              </w:numPr>
            </w:pPr>
            <w:r>
              <w:t xml:space="preserve">Good experience in Linux and Scripting </w:t>
            </w:r>
            <w:r>
              <w:t>languages.</w:t>
            </w:r>
          </w:p>
          <w:p w:rsidR="00094A7A" w:rsidP="00094A7A" w14:paraId="770A88E6" w14:textId="77777777">
            <w:pPr>
              <w:pStyle w:val="ListParagraph"/>
              <w:numPr>
                <w:ilvl w:val="0"/>
                <w:numId w:val="16"/>
              </w:numPr>
            </w:pPr>
            <w:r>
              <w:t>Knowledge in handling Containerization of microservices and orchestration using Docker and Kubernetes.</w:t>
            </w:r>
          </w:p>
          <w:p w:rsidR="00094A7A" w:rsidRPr="00CF1A49" w:rsidP="00094A7A" w14:paraId="31BB113A" w14:textId="6A32D0EB">
            <w:pPr>
              <w:pStyle w:val="ListParagraph"/>
              <w:numPr>
                <w:ilvl w:val="0"/>
                <w:numId w:val="16"/>
              </w:numPr>
            </w:pPr>
            <w:r>
              <w:t>Daily support, monitoring, maintenance, and administration of various systems such as: Nagios and Splunk</w:t>
            </w:r>
          </w:p>
        </w:tc>
      </w:tr>
      <w:tr w14:paraId="2880AFC5" w14:textId="77777777" w:rsidTr="00792C8D">
        <w:tblPrEx>
          <w:tblW w:w="4975" w:type="pct"/>
          <w:tblInd w:w="72" w:type="dxa"/>
          <w:tblCellMar>
            <w:left w:w="576" w:type="dxa"/>
            <w:right w:w="0" w:type="dxa"/>
          </w:tblCellMar>
          <w:tblLook w:val="04A0"/>
        </w:tblPrEx>
        <w:tc>
          <w:tcPr>
            <w:tcW w:w="9355" w:type="dxa"/>
            <w:tcMar>
              <w:top w:w="216" w:type="dxa"/>
            </w:tcMar>
          </w:tcPr>
          <w:p w:rsidR="00094A7A" w:rsidP="00792C8D" w14:paraId="7668AB4D" w14:textId="77777777">
            <w:pPr>
              <w:pStyle w:val="Heading3"/>
              <w:contextualSpacing w:val="0"/>
              <w:outlineLvl w:val="2"/>
            </w:pPr>
          </w:p>
        </w:tc>
      </w:tr>
    </w:tbl>
    <w:p w:rsidR="004E01EB" w:rsidRPr="00CF1A49" w:rsidP="004E01EB" w14:paraId="2C02BCA6" w14:textId="133A2E5C">
      <w:pPr>
        <w:pStyle w:val="Heading1"/>
      </w:pPr>
      <w:sdt>
        <w:sdtPr>
          <w:alias w:val="Experience:"/>
          <w:tag w:val="Experience:"/>
          <w:id w:val="-1983300934"/>
          <w:placeholder>
            <w:docPart w:val="E9CDC14D02E84940B419388821E9260E"/>
          </w:placeholder>
          <w:showingPlcHdr/>
          <w:richText/>
          <w:temporary/>
          <w15:appearance w15:val="hidden"/>
        </w:sdtPr>
        <w:sdtContent>
          <w:r w:rsidRPr="00CF1A49">
            <w:t>Experience</w:t>
          </w:r>
        </w:sdtContent>
      </w:sdt>
    </w:p>
    <w:tbl>
      <w:tblPr>
        <w:tblStyle w:val="TableGrid"/>
        <w:tblDescription w:val="Experience layout table"/>
        <w:tblW w:w="4975" w:type="pct"/>
        <w:tblInd w:w="72" w:type="dxa"/>
        <w:tblBorders>
          <w:left w:val="dotted" w:sz="18" w:space="0" w:color="BFBFBF" w:themeColor="background1" w:themeShade="BF"/>
        </w:tblBorders>
        <w:tblCellMar>
          <w:left w:w="576" w:type="dxa"/>
          <w:right w:w="0" w:type="dxa"/>
        </w:tblCellMar>
        <w:tblLook w:val="04A0"/>
      </w:tblPr>
      <w:tblGrid>
        <w:gridCol w:w="9290"/>
      </w:tblGrid>
      <w:tr w14:paraId="17BDE1BB" w14:textId="77777777" w:rsidTr="00D66A52">
        <w:tblPrEx>
          <w:tblW w:w="4975" w:type="pct"/>
          <w:tblInd w:w="72" w:type="dxa"/>
          <w:tblBorders>
            <w:left w:val="dotted" w:sz="18" w:space="0" w:color="BFBFBF" w:themeColor="background1" w:themeShade="BF"/>
          </w:tblBorders>
          <w:tblCellMar>
            <w:left w:w="576" w:type="dxa"/>
            <w:right w:w="0" w:type="dxa"/>
          </w:tblCellMar>
          <w:tblLook w:val="04A0"/>
        </w:tblPrEx>
        <w:tc>
          <w:tcPr>
            <w:tcW w:w="9355" w:type="dxa"/>
          </w:tcPr>
          <w:p w:rsidR="001D0BF1" w:rsidRPr="00CF1A49" w:rsidP="001D0BF1" w14:paraId="000BF510" w14:textId="3B5DEDD7">
            <w:pPr>
              <w:pStyle w:val="Heading3"/>
              <w:contextualSpacing w:val="0"/>
              <w:outlineLvl w:val="2"/>
            </w:pPr>
            <w:r>
              <w:t>May</w:t>
            </w:r>
            <w:r w:rsidR="00111BAF">
              <w:t xml:space="preserve"> 2019 - </w:t>
            </w:r>
            <w:r w:rsidRPr="00CF1A49" w:rsidR="00111BAF">
              <w:t>PRESENT</w:t>
            </w:r>
          </w:p>
          <w:p w:rsidR="001D0BF1" w:rsidP="001D0BF1" w14:paraId="65C52899" w14:textId="396A5456">
            <w:pPr>
              <w:pStyle w:val="Heading2"/>
              <w:contextualSpacing w:val="0"/>
              <w:outlineLvl w:val="1"/>
              <w:rPr>
                <w:rStyle w:val="SubtleReference"/>
              </w:rPr>
            </w:pPr>
            <w:r w:rsidRPr="008A2B1D">
              <w:t>senior solution integrator</w:t>
            </w:r>
            <w:r w:rsidRPr="00CF1A49">
              <w:t xml:space="preserve">, </w:t>
            </w:r>
            <w:r w:rsidRPr="008A2B1D" w:rsidR="00111BAF">
              <w:rPr>
                <w:rStyle w:val="SubtleReference"/>
              </w:rPr>
              <w:t>ericsson global india pvt ltd</w:t>
            </w:r>
            <w:r w:rsidR="00111BAF">
              <w:rPr>
                <w:rFonts w:ascii="Merriweather" w:hAnsi="Merriweather"/>
                <w:color w:val="000000"/>
                <w:sz w:val="22"/>
                <w:szCs w:val="22"/>
              </w:rPr>
              <w:t xml:space="preserve">, </w:t>
            </w:r>
            <w:r w:rsidRPr="008A2B1D" w:rsidR="00111BAF">
              <w:rPr>
                <w:rFonts w:ascii="Merriweather" w:hAnsi="Merriweather"/>
                <w:b w:val="0"/>
                <w:bCs/>
                <w:color w:val="000000"/>
                <w:sz w:val="22"/>
                <w:szCs w:val="22"/>
              </w:rPr>
              <w:t>bangalore</w:t>
            </w:r>
          </w:p>
          <w:p w:rsidR="008A2B1D" w:rsidP="008A2B1D" w14:paraId="42E22403" w14:textId="21FA796E"/>
          <w:p w:rsidR="001E3120" w:rsidP="00E43C12" w14:paraId="28C5604E" w14:textId="3995883D">
            <w:pPr>
              <w:pStyle w:val="ListParagraph"/>
              <w:numPr>
                <w:ilvl w:val="0"/>
                <w:numId w:val="16"/>
              </w:numPr>
            </w:pPr>
            <w:r w:rsidRPr="00E43C12">
              <w:t>Experience in ENM (Ericsson Network Manager) installation and upgrades.</w:t>
            </w:r>
          </w:p>
          <w:p w:rsidR="00E43C12" w:rsidP="00E43C12" w14:paraId="389866F9" w14:textId="31E92A25">
            <w:pPr>
              <w:pStyle w:val="ListParagraph"/>
              <w:numPr>
                <w:ilvl w:val="0"/>
                <w:numId w:val="16"/>
              </w:numPr>
            </w:pPr>
            <w:r w:rsidRPr="00E43C12">
              <w:t>Experience in applications deployment and upgrades on Ericsson cloud EO (Ericsson orchestrator).</w:t>
            </w:r>
          </w:p>
          <w:p w:rsidR="00E43C12" w:rsidP="00E43C12" w14:paraId="5902A39C" w14:textId="65039F65">
            <w:pPr>
              <w:pStyle w:val="ListParagraph"/>
              <w:numPr>
                <w:ilvl w:val="0"/>
                <w:numId w:val="16"/>
              </w:numPr>
            </w:pPr>
            <w:r w:rsidRPr="00E43C12">
              <w:t>Experience in Preparing Docs for pipeline process which involves Ansible playbooks, Jenkins, Git and Aws etc. for troubleshooting the issues and for future purpose</w:t>
            </w:r>
          </w:p>
          <w:p w:rsidR="00E43C12" w:rsidP="00E43C12" w14:paraId="5706E43F" w14:textId="08C29F8A">
            <w:pPr>
              <w:pStyle w:val="ListParagraph"/>
              <w:numPr>
                <w:ilvl w:val="0"/>
                <w:numId w:val="16"/>
              </w:numPr>
            </w:pPr>
            <w:r w:rsidRPr="00E43C12">
              <w:t>Using Nexus repository manager to store artifacts which were built by Maven.</w:t>
            </w:r>
          </w:p>
          <w:p w:rsidR="00E43C12" w:rsidP="00E43C12" w14:paraId="2D6F3611" w14:textId="6F3E4EA0">
            <w:pPr>
              <w:pStyle w:val="ListParagraph"/>
              <w:numPr>
                <w:ilvl w:val="0"/>
                <w:numId w:val="16"/>
              </w:numPr>
            </w:pPr>
            <w:r w:rsidRPr="00E43C12">
              <w:t>Created, maintained and administered GitHub as Source control manager and GitHub branch management and merging to facilitate collaboration between development teams and Configured Web hooks for push events on GitHub to trigger a build automatically on Jenkins.</w:t>
            </w:r>
          </w:p>
          <w:p w:rsidR="00E43C12" w:rsidP="00E43C12" w14:paraId="77484C90" w14:textId="77777777">
            <w:pPr>
              <w:pStyle w:val="ListParagraph"/>
              <w:numPr>
                <w:ilvl w:val="0"/>
                <w:numId w:val="16"/>
              </w:numPr>
            </w:pPr>
            <w:r>
              <w:t>Implemented continuous delivery pipeline involving Jenkins, Ansible to complete the automation from commit to deployment.</w:t>
            </w:r>
          </w:p>
          <w:p w:rsidR="00E43C12" w:rsidP="00E43C12" w14:paraId="445B3F8B" w14:textId="54361D6C">
            <w:pPr>
              <w:pStyle w:val="ListParagraph"/>
              <w:numPr>
                <w:ilvl w:val="0"/>
                <w:numId w:val="16"/>
              </w:numPr>
            </w:pPr>
            <w:r>
              <w:t>Configured Containers by using Docker.</w:t>
            </w:r>
          </w:p>
          <w:p w:rsidR="00E43C12" w:rsidP="00E43C12" w14:paraId="14A4C4D7" w14:textId="77777777">
            <w:pPr>
              <w:pStyle w:val="ListParagraph"/>
              <w:numPr>
                <w:ilvl w:val="0"/>
                <w:numId w:val="16"/>
              </w:numPr>
            </w:pPr>
            <w:r>
              <w:t>Virtualized the servers on AWS using the Docker, created the Docker Files, build the Docker Images, run the Docker Containers.</w:t>
            </w:r>
          </w:p>
          <w:p w:rsidR="00E43C12" w:rsidP="00E43C12" w14:paraId="3B139E70" w14:textId="3A4335FE">
            <w:pPr>
              <w:pStyle w:val="ListParagraph"/>
              <w:numPr>
                <w:ilvl w:val="0"/>
                <w:numId w:val="16"/>
              </w:numPr>
            </w:pPr>
            <w:r>
              <w:t>Managed Docker orchestration and Docker containerization using Kubernetes.</w:t>
            </w:r>
          </w:p>
          <w:p w:rsidR="00E43C12" w:rsidP="00E43C12" w14:paraId="00FA1A09" w14:textId="77777777">
            <w:pPr>
              <w:pStyle w:val="ListParagraph"/>
              <w:numPr>
                <w:ilvl w:val="0"/>
                <w:numId w:val="16"/>
              </w:numPr>
            </w:pPr>
            <w:r>
              <w:t>Used Kubernetes to orchestrate the deployment, scaling and management of Docker Containers.</w:t>
            </w:r>
          </w:p>
          <w:p w:rsidR="00E43C12" w:rsidP="00E43C12" w14:paraId="5379E41F" w14:textId="77777777">
            <w:pPr>
              <w:pStyle w:val="ListParagraph"/>
              <w:numPr>
                <w:ilvl w:val="0"/>
                <w:numId w:val="16"/>
              </w:numPr>
            </w:pPr>
            <w:r>
              <w:t>Experienced in Linux administration and shell script.</w:t>
            </w:r>
          </w:p>
          <w:p w:rsidR="00E43C12" w:rsidP="00E43C12" w14:paraId="3F7B2904" w14:textId="06315863">
            <w:pPr>
              <w:pStyle w:val="ListParagraph"/>
              <w:numPr>
                <w:ilvl w:val="0"/>
                <w:numId w:val="16"/>
              </w:numPr>
            </w:pPr>
            <w:r>
              <w:t>Virtualized the servers on AWS using the Docker, created the Docker Files, build the Docker Images, run the Docker Containers</w:t>
            </w:r>
          </w:p>
          <w:p w:rsidR="008A2B1D" w:rsidRPr="00CF1A49" w:rsidP="00E43C12" w14:paraId="57B361DB" w14:textId="0017B69D"/>
        </w:tc>
      </w:tr>
      <w:tr w14:paraId="6CB53421" w14:textId="77777777" w:rsidTr="00F61DF9">
        <w:tblPrEx>
          <w:tblW w:w="4975" w:type="pct"/>
          <w:tblInd w:w="72" w:type="dxa"/>
          <w:tblCellMar>
            <w:left w:w="576" w:type="dxa"/>
            <w:right w:w="0" w:type="dxa"/>
          </w:tblCellMar>
          <w:tblLook w:val="04A0"/>
        </w:tblPrEx>
        <w:tc>
          <w:tcPr>
            <w:tcW w:w="9355" w:type="dxa"/>
            <w:tcMar>
              <w:top w:w="216" w:type="dxa"/>
            </w:tcMar>
          </w:tcPr>
          <w:p w:rsidR="00111BAF" w:rsidRPr="00CF1A49" w:rsidP="00111BAF" w14:paraId="4BA8DE99" w14:textId="151BF734">
            <w:pPr>
              <w:pStyle w:val="Heading3"/>
              <w:contextualSpacing w:val="0"/>
              <w:outlineLvl w:val="2"/>
            </w:pPr>
            <w:r>
              <w:t>NOV</w:t>
            </w:r>
            <w:r>
              <w:t xml:space="preserve"> 201</w:t>
            </w:r>
            <w:r>
              <w:t>8</w:t>
            </w:r>
            <w:r>
              <w:t xml:space="preserve"> </w:t>
            </w:r>
            <w:r>
              <w:t>–</w:t>
            </w:r>
            <w:r>
              <w:t xml:space="preserve"> </w:t>
            </w:r>
            <w:r>
              <w:t>May 2019</w:t>
            </w:r>
          </w:p>
          <w:p w:rsidR="00F61DF9" w:rsidRPr="00CF1A49" w:rsidP="00F61DF9" w14:paraId="3A2282B1" w14:textId="4D58129D">
            <w:pPr>
              <w:pStyle w:val="Heading2"/>
              <w:contextualSpacing w:val="0"/>
              <w:outlineLvl w:val="1"/>
            </w:pPr>
            <w:r w:rsidRPr="002E6C00">
              <w:t>ITO Services Delivery consultant-II</w:t>
            </w:r>
            <w:r w:rsidRPr="00CF1A49">
              <w:t xml:space="preserve">, </w:t>
            </w:r>
            <w:r w:rsidRPr="002E6C00">
              <w:rPr>
                <w:rStyle w:val="SubtleReference"/>
              </w:rPr>
              <w:t>dxc technology</w:t>
            </w:r>
            <w:r>
              <w:rPr>
                <w:rStyle w:val="SubtleReference"/>
              </w:rPr>
              <w:t>,</w:t>
            </w:r>
            <w:r w:rsidRPr="002E6C00">
              <w:rPr>
                <w:rStyle w:val="SubtleReference"/>
              </w:rPr>
              <w:t xml:space="preserve"> </w:t>
            </w:r>
            <w:r w:rsidRPr="008A2B1D">
              <w:rPr>
                <w:rFonts w:ascii="Merriweather" w:hAnsi="Merriweather"/>
                <w:b w:val="0"/>
                <w:bCs/>
                <w:color w:val="000000"/>
                <w:sz w:val="22"/>
                <w:szCs w:val="22"/>
              </w:rPr>
              <w:t>bangalore</w:t>
            </w:r>
          </w:p>
          <w:sdt>
            <w:sdtPr>
              <w:alias w:val="Enter job details 2:"/>
              <w:tag w:val="Enter job details 2:"/>
              <w:id w:val="2138838559"/>
              <w:placeholder>
                <w:docPart w:val="6B1B5E8BEFF24A4EB60DDCD8EEC8327A"/>
              </w:placeholder>
              <w:showingPlcHdr/>
              <w:richText/>
              <w:temporary/>
              <w15:appearance w15:val="hidden"/>
            </w:sdtPr>
            <w:sdtContent>
              <w:p w:rsidR="00F61DF9" w:rsidP="00E43C12" w14:paraId="0BDBBC20" w14:textId="77777777">
                <w:pPr>
                  <w:pStyle w:val="ListParagraph"/>
                  <w:numPr>
                    <w:ilvl w:val="0"/>
                    <w:numId w:val="16"/>
                  </w:numPr>
                </w:pPr>
                <w:r w:rsidRPr="00CF1A49">
                  <w:t>Describe your responsibilities and achievements in terms of impact and results. Use examples, but keep it short.</w:t>
                </w:r>
              </w:p>
            </w:sdtContent>
          </w:sdt>
          <w:p w:rsidR="00E43C12" w:rsidP="00E43C12" w14:paraId="2D827A0F" w14:textId="77777777">
            <w:pPr>
              <w:pStyle w:val="ListParagraph"/>
              <w:numPr>
                <w:ilvl w:val="0"/>
                <w:numId w:val="16"/>
              </w:numPr>
            </w:pPr>
            <w:r>
              <w:t>Managed and installed patches and software packages using YUM and RPM and creating YUM repository files for offline servers.</w:t>
            </w:r>
          </w:p>
          <w:p w:rsidR="00E43C12" w:rsidP="00E43C12" w14:paraId="019156C3" w14:textId="77777777">
            <w:pPr>
              <w:pStyle w:val="ListParagraph"/>
              <w:numPr>
                <w:ilvl w:val="0"/>
                <w:numId w:val="16"/>
              </w:numPr>
            </w:pPr>
            <w:r>
              <w:t>Logical Volume Management, creating and extending of new PV, VG, LV.</w:t>
            </w:r>
          </w:p>
          <w:p w:rsidR="00E43C12" w:rsidP="00E43C12" w14:paraId="3FBA2AFE" w14:textId="77777777">
            <w:pPr>
              <w:pStyle w:val="ListParagraph"/>
              <w:numPr>
                <w:ilvl w:val="0"/>
                <w:numId w:val="16"/>
              </w:numPr>
            </w:pPr>
            <w:r>
              <w:t xml:space="preserve">Creating/deleting user accounts, managing permissions on Linux servers, LVM, partition mounting and permanent entry in </w:t>
            </w:r>
            <w:r>
              <w:t>fstab</w:t>
            </w:r>
            <w:r>
              <w:t xml:space="preserve"> file</w:t>
            </w:r>
          </w:p>
          <w:p w:rsidR="00E43C12" w:rsidP="00E43C12" w14:paraId="641015EF" w14:textId="77777777">
            <w:pPr>
              <w:pStyle w:val="ListParagraph"/>
              <w:numPr>
                <w:ilvl w:val="0"/>
                <w:numId w:val="16"/>
              </w:numPr>
            </w:pPr>
            <w:r>
              <w:t>Experienced in build and decommission servers.</w:t>
            </w:r>
          </w:p>
          <w:p w:rsidR="002E6C00" w:rsidP="00E43C12" w14:paraId="59E86FF7" w14:textId="582657F3">
            <w:pPr>
              <w:pStyle w:val="ListParagraph"/>
              <w:numPr>
                <w:ilvl w:val="0"/>
                <w:numId w:val="16"/>
              </w:numPr>
            </w:pPr>
            <w:r>
              <w:t>Experienced Storage uplift for RHEL servers</w:t>
            </w:r>
          </w:p>
          <w:p w:rsidR="002E6C00" w:rsidP="002E6C00" w14:paraId="67D5C2C7" w14:textId="00598123">
            <w:pPr>
              <w:pStyle w:val="Heading3"/>
              <w:contextualSpacing w:val="0"/>
              <w:outlineLvl w:val="2"/>
            </w:pPr>
            <w:r>
              <w:t>SEP 2015 – NOV 2018</w:t>
            </w:r>
          </w:p>
          <w:p w:rsidR="002E6C00" w:rsidP="002E6C00" w14:paraId="1C5D4981" w14:textId="7FDE7949">
            <w:pPr>
              <w:pStyle w:val="Heading2"/>
              <w:contextualSpacing w:val="0"/>
              <w:outlineLvl w:val="1"/>
              <w:rPr>
                <w:rFonts w:ascii="Merriweather" w:hAnsi="Merriweather"/>
                <w:b w:val="0"/>
                <w:bCs/>
                <w:color w:val="000000"/>
                <w:sz w:val="22"/>
                <w:szCs w:val="22"/>
              </w:rPr>
            </w:pPr>
            <w:r w:rsidRPr="002E6C00">
              <w:t>Senior Administrator</w:t>
            </w:r>
            <w:r w:rsidRPr="00CF1A49">
              <w:t xml:space="preserve">, </w:t>
            </w:r>
            <w:r w:rsidRPr="002E6C00">
              <w:rPr>
                <w:rStyle w:val="SubtleReference"/>
              </w:rPr>
              <w:t>Wipro Technologies</w:t>
            </w:r>
            <w:r>
              <w:rPr>
                <w:rStyle w:val="SubtleReference"/>
              </w:rPr>
              <w:t>,</w:t>
            </w:r>
            <w:r w:rsidRPr="002E6C00">
              <w:rPr>
                <w:rStyle w:val="SubtleReference"/>
              </w:rPr>
              <w:t xml:space="preserve"> </w:t>
            </w:r>
            <w:r w:rsidRPr="008A2B1D">
              <w:rPr>
                <w:rFonts w:ascii="Merriweather" w:hAnsi="Merriweather"/>
                <w:b w:val="0"/>
                <w:bCs/>
                <w:color w:val="000000"/>
                <w:sz w:val="22"/>
                <w:szCs w:val="22"/>
              </w:rPr>
              <w:t>bangalore</w:t>
            </w:r>
          </w:p>
          <w:p w:rsidR="00E43C12" w:rsidP="00E43C12" w14:paraId="7461069E" w14:textId="77777777">
            <w:pPr>
              <w:pStyle w:val="ListParagraph"/>
              <w:numPr>
                <w:ilvl w:val="0"/>
                <w:numId w:val="16"/>
              </w:numPr>
            </w:pPr>
            <w:r>
              <w:t xml:space="preserve">Experience across multiple types of testing </w:t>
            </w:r>
            <w:r>
              <w:t>i.e.</w:t>
            </w:r>
            <w:r>
              <w:t xml:space="preserve"> Functional/Feature, system integration testing.</w:t>
            </w:r>
          </w:p>
          <w:p w:rsidR="00E43C12" w:rsidP="00E43C12" w14:paraId="4947CDD0" w14:textId="77777777">
            <w:pPr>
              <w:pStyle w:val="ListParagraph"/>
              <w:numPr>
                <w:ilvl w:val="0"/>
                <w:numId w:val="16"/>
              </w:numPr>
            </w:pPr>
            <w:r>
              <w:t>Implemented continuous delivery pipeline involving Jenkins</w:t>
            </w:r>
          </w:p>
          <w:p w:rsidR="00E43C12" w:rsidP="00E43C12" w14:paraId="62AF8C7C" w14:textId="77777777">
            <w:pPr>
              <w:pStyle w:val="ListParagraph"/>
              <w:numPr>
                <w:ilvl w:val="0"/>
                <w:numId w:val="16"/>
              </w:numPr>
            </w:pPr>
            <w:r>
              <w:t xml:space="preserve">Setup/Managing VPC, Subnets; make connection between different zones; Blocking suspicious IP/subnet via ACL. </w:t>
            </w:r>
          </w:p>
          <w:p w:rsidR="00E43C12" w:rsidP="00E43C12" w14:paraId="03AD6EC8" w14:textId="77777777">
            <w:pPr>
              <w:pStyle w:val="ListParagraph"/>
              <w:numPr>
                <w:ilvl w:val="0"/>
                <w:numId w:val="16"/>
              </w:numPr>
            </w:pPr>
            <w:r>
              <w:t xml:space="preserve">Create/Managing buckets on S3 and store </w:t>
            </w:r>
            <w:r>
              <w:t>db</w:t>
            </w:r>
            <w:r>
              <w:t xml:space="preserve"> and logs backup.</w:t>
            </w:r>
          </w:p>
          <w:p w:rsidR="00E43C12" w:rsidP="00E43C12" w14:paraId="2F7F9A31" w14:textId="77777777">
            <w:pPr>
              <w:pStyle w:val="ListParagraph"/>
              <w:numPr>
                <w:ilvl w:val="0"/>
                <w:numId w:val="16"/>
              </w:numPr>
            </w:pPr>
            <w:r>
              <w:t xml:space="preserve">Setup/Managing Databases on Amazon RDS. </w:t>
            </w:r>
          </w:p>
          <w:p w:rsidR="00E43C12" w:rsidP="00E43C12" w14:paraId="4D4B11BB" w14:textId="77777777">
            <w:pPr>
              <w:pStyle w:val="ListParagraph"/>
              <w:numPr>
                <w:ilvl w:val="0"/>
                <w:numId w:val="16"/>
              </w:numPr>
            </w:pPr>
            <w:r>
              <w:t>Monitoring the health of Amazon EC2 instances and other AWS services through Amazon CloudWatch, SNS.</w:t>
            </w:r>
          </w:p>
          <w:p w:rsidR="00E43C12" w:rsidP="00E43C12" w14:paraId="53F41B28" w14:textId="77777777">
            <w:pPr>
              <w:pStyle w:val="ListParagraph"/>
              <w:numPr>
                <w:ilvl w:val="0"/>
                <w:numId w:val="16"/>
              </w:numPr>
            </w:pPr>
            <w:r>
              <w:t>Creating/Managing DNS records on Amazon Route 53.</w:t>
            </w:r>
          </w:p>
          <w:p w:rsidR="00E43C12" w:rsidP="00E43C12" w14:paraId="56C2C0C5" w14:textId="77777777">
            <w:pPr>
              <w:pStyle w:val="ListParagraph"/>
              <w:numPr>
                <w:ilvl w:val="0"/>
                <w:numId w:val="16"/>
              </w:numPr>
            </w:pPr>
            <w:r>
              <w:t>Creating/Managing AMI/Snapshots/Volumes, Upgrade/downgrade AWS resources (CPU, Memory, EBS)</w:t>
            </w:r>
          </w:p>
          <w:p w:rsidR="00E43C12" w:rsidP="00E43C12" w14:paraId="086A2D59" w14:textId="77777777">
            <w:pPr>
              <w:pStyle w:val="ListParagraph"/>
              <w:numPr>
                <w:ilvl w:val="0"/>
                <w:numId w:val="16"/>
              </w:numPr>
            </w:pPr>
            <w:r>
              <w:t>Creating AWS Instances and Resources Bills.</w:t>
            </w:r>
          </w:p>
          <w:p w:rsidR="00E43C12" w:rsidP="00E43C12" w14:paraId="6C5A5265" w14:textId="77777777">
            <w:pPr>
              <w:pStyle w:val="ListParagraph"/>
              <w:numPr>
                <w:ilvl w:val="0"/>
                <w:numId w:val="16"/>
              </w:numPr>
            </w:pPr>
            <w:r>
              <w:t>Monitoring daily builds using continuous integration tool Jenkins and fixed all build failures if occurs.</w:t>
            </w:r>
          </w:p>
          <w:p w:rsidR="00E43C12" w:rsidP="00E43C12" w14:paraId="6017ED31" w14:textId="77777777">
            <w:pPr>
              <w:pStyle w:val="ListParagraph"/>
              <w:numPr>
                <w:ilvl w:val="0"/>
                <w:numId w:val="16"/>
              </w:numPr>
            </w:pPr>
            <w:r>
              <w:t>Performing pre and post build actions in Jenkins and Experienced in schedule a job as per the requirement</w:t>
            </w:r>
          </w:p>
          <w:p w:rsidR="00E43C12" w:rsidP="00E43C12" w14:paraId="10F35E6D" w14:textId="77777777">
            <w:pPr>
              <w:pStyle w:val="ListParagraph"/>
              <w:numPr>
                <w:ilvl w:val="0"/>
                <w:numId w:val="16"/>
              </w:numPr>
            </w:pPr>
            <w:r>
              <w:t xml:space="preserve">Integration different tools like git, maven, </w:t>
            </w:r>
            <w:r>
              <w:t>jfrog</w:t>
            </w:r>
            <w:r>
              <w:t xml:space="preserve">, </w:t>
            </w:r>
            <w:r>
              <w:t>sonarqube</w:t>
            </w:r>
            <w:r>
              <w:t xml:space="preserve">, ansible managing </w:t>
            </w:r>
            <w:r>
              <w:t>Jenkins</w:t>
            </w:r>
            <w:r>
              <w:t xml:space="preserve"> plugins.</w:t>
            </w:r>
          </w:p>
          <w:p w:rsidR="00E43C12" w:rsidP="00E43C12" w14:paraId="637A251B" w14:textId="77777777">
            <w:pPr>
              <w:pStyle w:val="ListParagraph"/>
              <w:numPr>
                <w:ilvl w:val="0"/>
                <w:numId w:val="16"/>
              </w:numPr>
            </w:pPr>
            <w:r>
              <w:t>Experienced in design and implement the RHEL7.4 MWS preparation.</w:t>
            </w:r>
          </w:p>
          <w:p w:rsidR="00E43C12" w:rsidP="00E43C12" w14:paraId="5FEE6EC6" w14:textId="77777777">
            <w:pPr>
              <w:pStyle w:val="ListParagraph"/>
              <w:numPr>
                <w:ilvl w:val="0"/>
                <w:numId w:val="16"/>
              </w:numPr>
            </w:pPr>
            <w:r>
              <w:t>Experienced in preparing an Anaconda templates file for ENIQ Installation.</w:t>
            </w:r>
          </w:p>
          <w:p w:rsidR="00E43C12" w:rsidP="00E43C12" w14:paraId="591C8655" w14:textId="77777777">
            <w:pPr>
              <w:pStyle w:val="ListParagraph"/>
              <w:numPr>
                <w:ilvl w:val="0"/>
                <w:numId w:val="16"/>
              </w:numPr>
            </w:pPr>
            <w:r>
              <w:t>Developed and designed Hardware virtualization</w:t>
            </w:r>
          </w:p>
          <w:p w:rsidR="00E43C12" w:rsidP="00E43C12" w14:paraId="365A5401" w14:textId="77777777">
            <w:pPr>
              <w:pStyle w:val="ListParagraph"/>
              <w:numPr>
                <w:ilvl w:val="0"/>
                <w:numId w:val="16"/>
              </w:numPr>
            </w:pPr>
            <w:r>
              <w:t>Worked on Solaris 10 to Solaris 11 OSSRC migrations.</w:t>
            </w:r>
          </w:p>
          <w:p w:rsidR="00E43C12" w:rsidP="00E43C12" w14:paraId="42557E22" w14:textId="77777777">
            <w:pPr>
              <w:pStyle w:val="ListParagraph"/>
              <w:numPr>
                <w:ilvl w:val="0"/>
                <w:numId w:val="16"/>
              </w:numPr>
            </w:pPr>
            <w:r>
              <w:t>Handled Installation, configuration and maintenance of HP blade Servers and rack servers.</w:t>
            </w:r>
          </w:p>
          <w:p w:rsidR="00E43C12" w:rsidP="00E43C12" w14:paraId="64D4BB09" w14:textId="77777777">
            <w:pPr>
              <w:pStyle w:val="ListParagraph"/>
              <w:numPr>
                <w:ilvl w:val="0"/>
                <w:numId w:val="16"/>
              </w:numPr>
            </w:pPr>
            <w:r>
              <w:t>Investigated design issues with current application architecture and contributed to design upgrades</w:t>
            </w:r>
          </w:p>
          <w:p w:rsidR="00E43C12" w:rsidP="00E43C12" w14:paraId="50183C8F" w14:textId="77777777">
            <w:pPr>
              <w:pStyle w:val="ListParagraph"/>
              <w:numPr>
                <w:ilvl w:val="0"/>
                <w:numId w:val="16"/>
              </w:numPr>
            </w:pPr>
            <w:r>
              <w:t>Experience in Troubleshooting Storage and Server Related Issues.</w:t>
            </w:r>
          </w:p>
          <w:p w:rsidR="00E43C12" w:rsidP="00E43C12" w14:paraId="4CD81031" w14:textId="77777777">
            <w:pPr>
              <w:pStyle w:val="ListParagraph"/>
              <w:numPr>
                <w:ilvl w:val="0"/>
                <w:numId w:val="16"/>
              </w:numPr>
            </w:pPr>
            <w:r>
              <w:t>Worked on physical to virtualization server migrations.</w:t>
            </w:r>
          </w:p>
          <w:p w:rsidR="00E43C12" w:rsidP="00E43C12" w14:paraId="17F20444" w14:textId="77777777">
            <w:pPr>
              <w:pStyle w:val="ListParagraph"/>
              <w:numPr>
                <w:ilvl w:val="0"/>
                <w:numId w:val="16"/>
              </w:numPr>
            </w:pPr>
            <w:r>
              <w:t>Experienced in impact analysis, FS (Functional Specification), code and document reviews.</w:t>
            </w:r>
          </w:p>
          <w:p w:rsidR="00E43C12" w:rsidP="00E43C12" w14:paraId="3A9A5DB9" w14:textId="77777777">
            <w:pPr>
              <w:pStyle w:val="ListParagraph"/>
              <w:numPr>
                <w:ilvl w:val="0"/>
                <w:numId w:val="16"/>
              </w:numPr>
            </w:pPr>
            <w:r>
              <w:t>Automated daily builds using Jenkins-ci</w:t>
            </w:r>
          </w:p>
          <w:p w:rsidR="00E43C12" w:rsidP="00E43C12" w14:paraId="4F0A64D0" w14:textId="77777777">
            <w:pPr>
              <w:pStyle w:val="ListParagraph"/>
              <w:numPr>
                <w:ilvl w:val="0"/>
                <w:numId w:val="16"/>
              </w:numPr>
            </w:pPr>
            <w:r>
              <w:t>Implemented various enhancements to existing upgrade code as part of the System upgrade design team using shell scripts</w:t>
            </w:r>
          </w:p>
          <w:p w:rsidR="00E43C12" w:rsidP="00E43C12" w14:paraId="5CCA5AE6" w14:textId="77777777">
            <w:pPr>
              <w:pStyle w:val="ListParagraph"/>
              <w:numPr>
                <w:ilvl w:val="0"/>
                <w:numId w:val="16"/>
              </w:numPr>
            </w:pPr>
            <w:r>
              <w:t>Investigated design issues with current application architecture and contributed to design upgrades</w:t>
            </w:r>
          </w:p>
          <w:p w:rsidR="00E43C12" w:rsidP="00E43C12" w14:paraId="5CD0B531" w14:textId="1CCAE9C6">
            <w:pPr>
              <w:pStyle w:val="ListParagraph"/>
              <w:numPr>
                <w:ilvl w:val="0"/>
                <w:numId w:val="16"/>
              </w:numPr>
            </w:pPr>
            <w:r>
              <w:t>Experience in Troubleshooting Storage and Server Related Issues.</w:t>
            </w:r>
          </w:p>
          <w:p w:rsidR="001C3B71" w:rsidP="001C3B71" w14:paraId="17F58753" w14:textId="41553080"/>
          <w:p w:rsidR="002E6C00" w:rsidP="002E6C00" w14:paraId="41E045C5" w14:textId="1CE985FB">
            <w:pPr>
              <w:pStyle w:val="Heading3"/>
              <w:contextualSpacing w:val="0"/>
              <w:outlineLvl w:val="2"/>
            </w:pPr>
            <w:r>
              <w:t>AUG 2012 – AUG 2015</w:t>
            </w:r>
          </w:p>
          <w:p w:rsidR="002E6C00" w:rsidP="002E6C00" w14:paraId="53E15B6D" w14:textId="7A0CCC3E">
            <w:pPr>
              <w:pStyle w:val="Heading2"/>
              <w:contextualSpacing w:val="0"/>
              <w:outlineLvl w:val="1"/>
              <w:rPr>
                <w:rFonts w:ascii="Merriweather" w:hAnsi="Merriweather"/>
                <w:b w:val="0"/>
                <w:bCs/>
                <w:color w:val="000000"/>
                <w:sz w:val="22"/>
                <w:szCs w:val="22"/>
              </w:rPr>
            </w:pPr>
            <w:r w:rsidRPr="002E6C00">
              <w:t>Senior Consultant</w:t>
            </w:r>
            <w:r w:rsidRPr="00CF1A49">
              <w:t xml:space="preserve">, </w:t>
            </w:r>
            <w:r w:rsidRPr="002E6C00">
              <w:rPr>
                <w:rStyle w:val="SubtleReference"/>
              </w:rPr>
              <w:t>Q Source Global Consulting Pvt</w:t>
            </w:r>
            <w:r>
              <w:rPr>
                <w:rStyle w:val="SubtleReference"/>
              </w:rPr>
              <w:t xml:space="preserve"> </w:t>
            </w:r>
            <w:r w:rsidRPr="002E6C00">
              <w:rPr>
                <w:rStyle w:val="SubtleReference"/>
              </w:rPr>
              <w:t>Ltd</w:t>
            </w:r>
            <w:r>
              <w:rPr>
                <w:rStyle w:val="SubtleReference"/>
              </w:rPr>
              <w:t>,</w:t>
            </w:r>
            <w:r w:rsidRPr="002E6C00">
              <w:rPr>
                <w:rStyle w:val="SubtleReference"/>
              </w:rPr>
              <w:t xml:space="preserve"> </w:t>
            </w:r>
            <w:r w:rsidRPr="008A2B1D">
              <w:rPr>
                <w:rFonts w:ascii="Merriweather" w:hAnsi="Merriweather"/>
                <w:b w:val="0"/>
                <w:bCs/>
                <w:color w:val="000000"/>
                <w:sz w:val="22"/>
                <w:szCs w:val="22"/>
              </w:rPr>
              <w:t>bangalore</w:t>
            </w:r>
          </w:p>
          <w:p w:rsidR="00D1248E" w:rsidRPr="00D1248E" w:rsidP="00D1248E" w14:paraId="31AC7BF1" w14:textId="77777777">
            <w:pPr>
              <w:pStyle w:val="ListParagraph"/>
              <w:numPr>
                <w:ilvl w:val="0"/>
                <w:numId w:val="16"/>
              </w:numPr>
            </w:pPr>
            <w:r w:rsidRPr="00D1248E">
              <w:t>Managed and installed patches and software packages using YUM and RPM and creating YUM repository files for offline servers.</w:t>
            </w:r>
          </w:p>
          <w:p w:rsidR="00D1248E" w:rsidRPr="00D1248E" w:rsidP="00D1248E" w14:paraId="411B8EDD" w14:textId="77777777">
            <w:pPr>
              <w:pStyle w:val="ListParagraph"/>
              <w:numPr>
                <w:ilvl w:val="0"/>
                <w:numId w:val="16"/>
              </w:numPr>
            </w:pPr>
            <w:r w:rsidRPr="00D1248E">
              <w:t>Worked with system, network, security and storage teams to prepare and configure new servers for the environment.</w:t>
            </w:r>
          </w:p>
          <w:p w:rsidR="00D1248E" w:rsidRPr="00D1248E" w:rsidP="00D1248E" w14:paraId="5944849B" w14:textId="77777777">
            <w:pPr>
              <w:pStyle w:val="ListParagraph"/>
              <w:numPr>
                <w:ilvl w:val="0"/>
                <w:numId w:val="16"/>
              </w:numPr>
            </w:pPr>
            <w:r w:rsidRPr="00D1248E">
              <w:t>Managed and resolved incident tickets opened by clients as well as those logged by event monitoring system.</w:t>
            </w:r>
          </w:p>
          <w:p w:rsidR="00D1248E" w:rsidRPr="00D1248E" w:rsidP="00D1248E" w14:paraId="34A023B9" w14:textId="77777777">
            <w:pPr>
              <w:pStyle w:val="ListParagraph"/>
              <w:numPr>
                <w:ilvl w:val="0"/>
                <w:numId w:val="16"/>
              </w:numPr>
            </w:pPr>
            <w:r w:rsidRPr="00D1248E">
              <w:t>Writing scripts for cronjob entries, which included maintaining various log files.</w:t>
            </w:r>
          </w:p>
          <w:p w:rsidR="001C3B71" w:rsidP="002E6C00" w14:paraId="647E1983" w14:textId="77777777">
            <w:pPr>
              <w:pStyle w:val="Heading2"/>
              <w:contextualSpacing w:val="0"/>
              <w:outlineLvl w:val="1"/>
            </w:pPr>
          </w:p>
          <w:p w:rsidR="002E6C00" w:rsidP="002E6C00" w14:paraId="57A00BFD" w14:textId="7366CE91">
            <w:pPr>
              <w:pStyle w:val="Heading3"/>
              <w:contextualSpacing w:val="0"/>
              <w:outlineLvl w:val="2"/>
            </w:pPr>
            <w:r>
              <w:t>Jun 2010 – DEC 2011</w:t>
            </w:r>
          </w:p>
          <w:p w:rsidR="002E6C00" w:rsidP="002E6C00" w14:paraId="31F8BC4E" w14:textId="2E5D59DD">
            <w:pPr>
              <w:pStyle w:val="Heading2"/>
              <w:contextualSpacing w:val="0"/>
              <w:outlineLvl w:val="1"/>
              <w:rPr>
                <w:rFonts w:ascii="Merriweather" w:hAnsi="Merriweather"/>
                <w:b w:val="0"/>
                <w:bCs/>
                <w:color w:val="000000"/>
                <w:sz w:val="22"/>
                <w:szCs w:val="22"/>
              </w:rPr>
            </w:pPr>
            <w:r w:rsidRPr="00C87282">
              <w:t>GIS Engineer</w:t>
            </w:r>
            <w:r w:rsidRPr="00CF1A49">
              <w:t xml:space="preserve">, </w:t>
            </w:r>
            <w:r w:rsidRPr="00C87282">
              <w:rPr>
                <w:rStyle w:val="SubtleReference"/>
              </w:rPr>
              <w:t>InfoTech ENTERPRISES (Cyient</w:t>
            </w:r>
            <w:r>
              <w:rPr>
                <w:rStyle w:val="SubtleReference"/>
              </w:rPr>
              <w:t>)</w:t>
            </w:r>
            <w:r>
              <w:rPr>
                <w:rStyle w:val="SubtleReference"/>
              </w:rPr>
              <w:t>,</w:t>
            </w:r>
            <w:r w:rsidRPr="002E6C00">
              <w:rPr>
                <w:rStyle w:val="SubtleReference"/>
              </w:rPr>
              <w:t xml:space="preserve"> </w:t>
            </w:r>
            <w:r w:rsidRPr="00C87282">
              <w:rPr>
                <w:rFonts w:ascii="Merriweather" w:hAnsi="Merriweather"/>
                <w:b w:val="0"/>
                <w:bCs/>
                <w:color w:val="000000"/>
                <w:sz w:val="22"/>
                <w:szCs w:val="22"/>
              </w:rPr>
              <w:t>Hyderabad</w:t>
            </w:r>
          </w:p>
          <w:p w:rsidR="00D1248E" w:rsidRPr="00D1248E" w:rsidP="00D1248E" w14:paraId="25BA9143" w14:textId="77777777">
            <w:pPr>
              <w:pStyle w:val="Heading2"/>
              <w:outlineLvl w:val="1"/>
              <w:rPr>
                <w:rFonts w:eastAsiaTheme="minorHAnsi" w:cstheme="minorBidi"/>
                <w:b w:val="0"/>
                <w:caps w:val="0"/>
                <w:color w:val="595959" w:themeColor="text1" w:themeTint="A6"/>
                <w:sz w:val="22"/>
                <w:szCs w:val="22"/>
              </w:rPr>
            </w:pPr>
          </w:p>
          <w:p w:rsidR="00D1248E" w:rsidRPr="00D1248E" w:rsidP="00D1248E" w14:paraId="016373BC" w14:textId="77777777">
            <w:pPr>
              <w:pStyle w:val="ListParagraph"/>
              <w:numPr>
                <w:ilvl w:val="0"/>
                <w:numId w:val="16"/>
              </w:numPr>
            </w:pPr>
            <w:r w:rsidRPr="00D1248E">
              <w:t>Creating Disk partitioning, Mirroring, LVM.</w:t>
            </w:r>
          </w:p>
          <w:p w:rsidR="00D1248E" w:rsidRPr="00D1248E" w:rsidP="00D1248E" w14:paraId="5F5BB635" w14:textId="77777777">
            <w:pPr>
              <w:pStyle w:val="ListParagraph"/>
              <w:numPr>
                <w:ilvl w:val="0"/>
                <w:numId w:val="16"/>
              </w:numPr>
            </w:pPr>
            <w:r w:rsidRPr="00D1248E">
              <w:t>Working on NFS issues like mount problems, deadlock</w:t>
            </w:r>
          </w:p>
          <w:p w:rsidR="00D1248E" w:rsidRPr="00D1248E" w:rsidP="00D1248E" w14:paraId="5C69F0F6" w14:textId="77777777">
            <w:pPr>
              <w:pStyle w:val="ListParagraph"/>
              <w:numPr>
                <w:ilvl w:val="0"/>
                <w:numId w:val="16"/>
              </w:numPr>
            </w:pPr>
            <w:r w:rsidRPr="00D1248E">
              <w:t>Configuring SSH, Apache, NFS, NTP, DNS, SMTP servers.</w:t>
            </w:r>
          </w:p>
          <w:p w:rsidR="00D1248E" w:rsidP="00D1248E" w14:paraId="60F888DB" w14:textId="77777777">
            <w:pPr>
              <w:pStyle w:val="Heading3"/>
              <w:contextualSpacing w:val="0"/>
              <w:outlineLvl w:val="2"/>
            </w:pPr>
          </w:p>
          <w:p w:rsidR="00C87282" w:rsidP="00D1248E" w14:paraId="3FB755A0" w14:textId="4F28880F">
            <w:pPr>
              <w:pStyle w:val="Heading3"/>
              <w:contextualSpacing w:val="0"/>
              <w:outlineLvl w:val="2"/>
            </w:pPr>
            <w:r>
              <w:t>Dec 2007 – JUN 2010</w:t>
            </w:r>
          </w:p>
          <w:p w:rsidR="00C87282" w:rsidP="00C87282" w14:paraId="3AE824A4" w14:textId="093643C9">
            <w:pPr>
              <w:pStyle w:val="Heading2"/>
              <w:contextualSpacing w:val="0"/>
              <w:outlineLvl w:val="1"/>
              <w:rPr>
                <w:rFonts w:ascii="Merriweather" w:hAnsi="Merriweather"/>
                <w:b w:val="0"/>
                <w:bCs/>
                <w:color w:val="000000"/>
                <w:sz w:val="22"/>
                <w:szCs w:val="22"/>
              </w:rPr>
            </w:pPr>
            <w:r>
              <w:t xml:space="preserve">JR </w:t>
            </w:r>
            <w:r w:rsidRPr="00C87282">
              <w:t>GIS Engineer</w:t>
            </w:r>
            <w:r w:rsidRPr="00CF1A49">
              <w:t xml:space="preserve">, </w:t>
            </w:r>
            <w:r w:rsidRPr="00C87282">
              <w:rPr>
                <w:rStyle w:val="SubtleReference"/>
              </w:rPr>
              <w:t>InfoTech ENTERPRISES (Cyient</w:t>
            </w:r>
            <w:r>
              <w:rPr>
                <w:rStyle w:val="SubtleReference"/>
              </w:rPr>
              <w:t>),</w:t>
            </w:r>
            <w:r w:rsidRPr="002E6C00">
              <w:rPr>
                <w:rStyle w:val="SubtleReference"/>
              </w:rPr>
              <w:t xml:space="preserve"> </w:t>
            </w:r>
            <w:r w:rsidRPr="00C87282">
              <w:rPr>
                <w:rFonts w:ascii="Merriweather" w:hAnsi="Merriweather"/>
                <w:b w:val="0"/>
                <w:bCs/>
                <w:color w:val="000000"/>
                <w:sz w:val="22"/>
                <w:szCs w:val="22"/>
              </w:rPr>
              <w:t>Hyderabad</w:t>
            </w:r>
          </w:p>
          <w:p w:rsidR="00D1248E" w:rsidRPr="00D1248E" w:rsidP="00D1248E" w14:paraId="126CC2AC" w14:textId="1BCE6ABE">
            <w:pPr>
              <w:pStyle w:val="ListParagraph"/>
              <w:numPr>
                <w:ilvl w:val="0"/>
                <w:numId w:val="16"/>
              </w:numPr>
            </w:pPr>
            <w:r w:rsidRPr="00D1248E">
              <w:t>Handled Installation, configuration and maintenance of Solaris Servers.</w:t>
            </w:r>
          </w:p>
          <w:p w:rsidR="00D1248E" w:rsidRPr="00D1248E" w:rsidP="00D1248E" w14:paraId="7174F468" w14:textId="77777777">
            <w:pPr>
              <w:pStyle w:val="ListParagraph"/>
              <w:numPr>
                <w:ilvl w:val="0"/>
                <w:numId w:val="16"/>
              </w:numPr>
            </w:pPr>
            <w:r w:rsidRPr="00D1248E">
              <w:t>Engaged in Filesystem, User, Disk Space, Patch and Package and Process Management using SMF.</w:t>
            </w:r>
          </w:p>
          <w:p w:rsidR="00D1248E" w:rsidRPr="00D1248E" w:rsidP="00D1248E" w14:paraId="2ED13544" w14:textId="77777777">
            <w:pPr>
              <w:pStyle w:val="ListParagraph"/>
              <w:numPr>
                <w:ilvl w:val="0"/>
                <w:numId w:val="16"/>
              </w:numPr>
            </w:pPr>
            <w:r w:rsidRPr="00D1248E">
              <w:t xml:space="preserve">Analysing disks space usage, requests for more space and moving around of file systems and data, Confident to carry out major &amp; minor hardware upgrades and fixes, </w:t>
            </w:r>
            <w:r w:rsidRPr="00D1248E">
              <w:t>e.g.</w:t>
            </w:r>
            <w:r w:rsidRPr="00D1248E">
              <w:t xml:space="preserve"> Replacing faulty disks, adding disks, adding memory. Performing RAID on disks</w:t>
            </w:r>
          </w:p>
          <w:p w:rsidR="00C87282" w:rsidP="00C87282" w14:paraId="4DECA70B" w14:textId="60BF0923"/>
          <w:p w:rsidR="002E6C00" w:rsidP="00F61DF9" w14:paraId="58FC938B" w14:textId="07CCE135"/>
        </w:tc>
      </w:tr>
    </w:tbl>
    <w:sdt>
      <w:sdtPr>
        <w:alias w:val="Education:"/>
        <w:tag w:val="Education:"/>
        <w:id w:val="-1908763273"/>
        <w:placeholder>
          <w:docPart w:val="DA36D35D3D094CAB9014DAAD422F8DC2"/>
        </w:placeholder>
        <w:showingPlcHdr/>
        <w:richText/>
        <w:temporary/>
        <w15:appearance w15:val="hidden"/>
      </w:sdtPr>
      <w:sdtContent>
        <w:p w:rsidR="00DA59AA" w:rsidRPr="00CF1A49" w:rsidP="0097790C" w14:paraId="7E9DC0C2" w14:textId="77777777">
          <w:pPr>
            <w:pStyle w:val="Heading1"/>
          </w:pPr>
          <w:r w:rsidRPr="00CF1A49">
            <w:t>Education</w:t>
          </w:r>
        </w:p>
      </w:sdtContent>
    </w:sdt>
    <w:tbl>
      <w:tblPr>
        <w:tblStyle w:val="TableGrid"/>
        <w:tblDescription w:val="Education layout table"/>
        <w:tblW w:w="4975" w:type="pct"/>
        <w:tblInd w:w="72" w:type="dxa"/>
        <w:tblBorders>
          <w:left w:val="dotted" w:sz="18" w:space="0" w:color="BFBFBF" w:themeColor="background1" w:themeShade="BF"/>
        </w:tblBorders>
        <w:tblCellMar>
          <w:left w:w="576" w:type="dxa"/>
          <w:right w:w="0" w:type="dxa"/>
        </w:tblCellMar>
        <w:tblLook w:val="04A0"/>
      </w:tblPr>
      <w:tblGrid>
        <w:gridCol w:w="9290"/>
      </w:tblGrid>
      <w:tr w14:paraId="00E00244" w14:textId="77777777" w:rsidTr="00D66A52">
        <w:tblPrEx>
          <w:tblW w:w="4975" w:type="pct"/>
          <w:tblInd w:w="72" w:type="dxa"/>
          <w:tblBorders>
            <w:left w:val="dotted" w:sz="18" w:space="0" w:color="BFBFBF" w:themeColor="background1" w:themeShade="BF"/>
          </w:tblBorders>
          <w:tblCellMar>
            <w:left w:w="576" w:type="dxa"/>
            <w:right w:w="0" w:type="dxa"/>
          </w:tblCellMar>
          <w:tblLook w:val="04A0"/>
        </w:tblPrEx>
        <w:tc>
          <w:tcPr>
            <w:tcW w:w="9355" w:type="dxa"/>
          </w:tcPr>
          <w:p w:rsidR="001D0BF1" w:rsidP="001D0BF1" w14:paraId="57CB7990" w14:textId="320C9D57">
            <w:pPr>
              <w:pStyle w:val="Heading2"/>
              <w:contextualSpacing w:val="0"/>
              <w:outlineLvl w:val="1"/>
            </w:pPr>
            <w:r>
              <w:t>B. TECH (</w:t>
            </w:r>
            <w:r w:rsidRPr="00C87282">
              <w:t>Computer Science and Information Technology</w:t>
            </w:r>
            <w:r>
              <w:t>)</w:t>
            </w:r>
          </w:p>
          <w:p w:rsidR="007538DC" w:rsidRPr="00CF1A49" w:rsidP="00E40D3A" w14:paraId="34036254" w14:textId="362CB075">
            <w:pPr>
              <w:pStyle w:val="Heading2"/>
              <w:contextualSpacing w:val="0"/>
              <w:outlineLvl w:val="1"/>
            </w:pPr>
            <w:r>
              <w:rPr>
                <w:rStyle w:val="SubtleReference"/>
              </w:rPr>
              <w:t>JNTU,</w:t>
            </w:r>
            <w:r>
              <w:t xml:space="preserve"> </w:t>
            </w:r>
            <w:r w:rsidRPr="00E40D3A">
              <w:rPr>
                <w:rStyle w:val="SubtleReference"/>
              </w:rPr>
              <w:t>Hyderabad</w:t>
            </w:r>
          </w:p>
        </w:tc>
      </w:tr>
      <w:tr w14:paraId="3225C040" w14:textId="77777777" w:rsidTr="00F61DF9">
        <w:tblPrEx>
          <w:tblW w:w="4975" w:type="pct"/>
          <w:tblInd w:w="72" w:type="dxa"/>
          <w:tblCellMar>
            <w:left w:w="576" w:type="dxa"/>
            <w:right w:w="0" w:type="dxa"/>
          </w:tblCellMar>
          <w:tblLook w:val="04A0"/>
        </w:tblPrEx>
        <w:tc>
          <w:tcPr>
            <w:tcW w:w="9355" w:type="dxa"/>
            <w:tcMar>
              <w:top w:w="216" w:type="dxa"/>
            </w:tcMar>
          </w:tcPr>
          <w:p w:rsidR="00F61DF9" w:rsidP="00E40D3A" w14:paraId="4B73BCFB" w14:textId="6D9208C4">
            <w:pPr>
              <w:pStyle w:val="Heading3"/>
              <w:contextualSpacing w:val="0"/>
              <w:outlineLvl w:val="2"/>
            </w:pPr>
          </w:p>
        </w:tc>
      </w:tr>
    </w:tbl>
    <w:sdt>
      <w:sdtPr>
        <w:alias w:val="Skills:"/>
        <w:tag w:val="Skills:"/>
        <w:id w:val="-1392877668"/>
        <w:placeholder>
          <w:docPart w:val="AED57A91B5EB4FDB8A408B6CC51616C4"/>
        </w:placeholder>
        <w:showingPlcHdr/>
        <w:richText/>
        <w:temporary/>
        <w15:appearance w15:val="hidden"/>
      </w:sdtPr>
      <w:sdtContent>
        <w:p w:rsidR="00486277" w:rsidRPr="00CF1A49" w:rsidP="00486277" w14:paraId="6D4D33A2" w14:textId="77777777">
          <w:pPr>
            <w:pStyle w:val="Heading1"/>
          </w:pPr>
          <w:r w:rsidRPr="00CF1A49">
            <w:t>Skills</w:t>
          </w:r>
        </w:p>
      </w:sdtContent>
    </w:sdt>
    <w:tbl>
      <w:tblPr>
        <w:tblStyle w:val="TableGrid"/>
        <w:tblDescription w:val="Skills layout table"/>
        <w:tblW w:w="5000" w:type="pct"/>
        <w:tblCellMar>
          <w:left w:w="0" w:type="dxa"/>
          <w:right w:w="0" w:type="dxa"/>
        </w:tblCellMar>
        <w:tblLook w:val="04A0"/>
      </w:tblPr>
      <w:tblGrid>
        <w:gridCol w:w="4680"/>
        <w:gridCol w:w="4680"/>
      </w:tblGrid>
      <w:tr w14:paraId="3DF408BE" w14:textId="77777777" w:rsidTr="00CF1A49">
        <w:tblPrEx>
          <w:tblW w:w="5000" w:type="pct"/>
          <w:tblCellMar>
            <w:left w:w="0" w:type="dxa"/>
            <w:right w:w="0" w:type="dxa"/>
          </w:tblCellMar>
          <w:tblLook w:val="04A0"/>
        </w:tblPrEx>
        <w:tc>
          <w:tcPr>
            <w:tcW w:w="4675" w:type="dxa"/>
          </w:tcPr>
          <w:p w:rsidR="0047321D" w:rsidP="006E1507" w14:paraId="4494D629" w14:textId="2A520ACE">
            <w:pPr>
              <w:pStyle w:val="ListBullet"/>
              <w:contextualSpacing w:val="0"/>
            </w:pPr>
            <w:r w:rsidRPr="0047321D">
              <w:t>OS Platforms: UNIX (Solaris 10</w:t>
            </w:r>
            <w:r>
              <w:t xml:space="preserve"> and 11</w:t>
            </w:r>
            <w:r w:rsidRPr="0047321D">
              <w:t>), Linux 6</w:t>
            </w:r>
            <w:r>
              <w:t>/7</w:t>
            </w:r>
            <w:r w:rsidRPr="0047321D">
              <w:t>, Windows 2008,201</w:t>
            </w:r>
            <w:r>
              <w:t>0</w:t>
            </w:r>
          </w:p>
          <w:p w:rsidR="001F4E6D" w:rsidP="006E1507" w14:paraId="58D8147B" w14:textId="1160AB35">
            <w:pPr>
              <w:pStyle w:val="ListBullet"/>
              <w:contextualSpacing w:val="0"/>
            </w:pPr>
            <w:r w:rsidRPr="003D63EF">
              <w:t>Bug Reporting Tools: JIRA, Confluence</w:t>
            </w:r>
            <w:r>
              <w:t>, ServiceNow</w:t>
            </w:r>
          </w:p>
          <w:p w:rsidR="003D63EF" w:rsidP="006E1507" w14:paraId="1D1272B0" w14:textId="77777777">
            <w:pPr>
              <w:pStyle w:val="ListBullet"/>
              <w:contextualSpacing w:val="0"/>
            </w:pPr>
            <w:r w:rsidRPr="003D63EF">
              <w:t>Build Tools: Ant, Maven</w:t>
            </w:r>
          </w:p>
          <w:p w:rsidR="005127DA" w:rsidP="006E1507" w14:paraId="6B592C77" w14:textId="77777777">
            <w:pPr>
              <w:pStyle w:val="ListBullet"/>
              <w:contextualSpacing w:val="0"/>
            </w:pPr>
            <w:r w:rsidRPr="005127DA">
              <w:t>SDLC: Agile, Scrum Methodologies, Waterfall</w:t>
            </w:r>
          </w:p>
          <w:p w:rsidR="005127DA" w:rsidP="006E1507" w14:paraId="3C9C0247" w14:textId="77777777">
            <w:pPr>
              <w:pStyle w:val="ListBullet"/>
              <w:contextualSpacing w:val="0"/>
            </w:pPr>
            <w:r w:rsidRPr="005127DA">
              <w:t>Monitoring Tools: AWS Cloud watch, Nagios, Grafana, Kibana</w:t>
            </w:r>
          </w:p>
          <w:p w:rsidR="005127DA" w:rsidP="006E1507" w14:paraId="716D8645" w14:textId="77777777">
            <w:pPr>
              <w:pStyle w:val="ListBullet"/>
              <w:contextualSpacing w:val="0"/>
            </w:pPr>
            <w:r w:rsidRPr="005127DA">
              <w:t>Source Control Management Tools: Gitlab, GitHub</w:t>
            </w:r>
          </w:p>
          <w:p w:rsidR="00025D46" w:rsidRPr="006E1507" w:rsidP="00025D46" w14:paraId="11C4F2B1" w14:textId="77777777">
            <w:pPr>
              <w:pStyle w:val="ListBullet"/>
              <w:contextualSpacing w:val="0"/>
            </w:pPr>
            <w:r w:rsidRPr="003D63EF">
              <w:t>Web/Application Servers: Tomcat, HTTP Server</w:t>
            </w:r>
          </w:p>
          <w:p w:rsidR="00025D46" w:rsidRPr="006E1507" w:rsidP="00025D46" w14:paraId="5D312337" w14:textId="6F001689">
            <w:pPr>
              <w:pStyle w:val="ListBullet"/>
              <w:numPr>
                <w:ilvl w:val="0"/>
                <w:numId w:val="0"/>
              </w:numPr>
              <w:ind w:left="360"/>
              <w:contextualSpacing w:val="0"/>
            </w:pPr>
          </w:p>
        </w:tc>
        <w:tc>
          <w:tcPr>
            <w:tcW w:w="4675" w:type="dxa"/>
            <w:tcMar>
              <w:left w:w="360" w:type="dxa"/>
            </w:tcMar>
          </w:tcPr>
          <w:p w:rsidR="003A0632" w:rsidRPr="006E1507" w:rsidP="005127DA" w14:paraId="4120CFF2" w14:textId="47B25E6B">
            <w:pPr>
              <w:pStyle w:val="ListBullet"/>
            </w:pPr>
            <w:r w:rsidRPr="003D63EF">
              <w:t>SCM Tools:  GIT</w:t>
            </w:r>
          </w:p>
          <w:p w:rsidR="005127DA" w:rsidRPr="005127DA" w:rsidP="005127DA" w14:paraId="26269E05" w14:textId="0C141CDE">
            <w:pPr>
              <w:pStyle w:val="ListBullet"/>
            </w:pPr>
            <w:r w:rsidRPr="005127DA">
              <w:t>Automation/Build Tools: Jenkins, Ansible</w:t>
            </w:r>
          </w:p>
          <w:p w:rsidR="001E3120" w:rsidP="005127DA" w14:paraId="44B4C5AD" w14:textId="7DBC0E64">
            <w:pPr>
              <w:pStyle w:val="ListBullet"/>
            </w:pPr>
            <w:r w:rsidRPr="003D63EF">
              <w:t xml:space="preserve">Scripting Languages: </w:t>
            </w:r>
            <w:r w:rsidR="00025D46">
              <w:rPr>
                <w:rFonts w:ascii="Open Sans" w:hAnsi="Open Sans" w:cs="Open Sans"/>
                <w:sz w:val="21"/>
                <w:szCs w:val="21"/>
                <w:shd w:val="clear" w:color="auto" w:fill="FFFFFF"/>
              </w:rPr>
              <w:t>Bash Scripting</w:t>
            </w:r>
            <w:r>
              <w:t>, MDL</w:t>
            </w:r>
          </w:p>
          <w:p w:rsidR="003D63EF" w:rsidP="005127DA" w14:paraId="073C04FA" w14:textId="77777777">
            <w:pPr>
              <w:pStyle w:val="ListBullet"/>
            </w:pPr>
            <w:r w:rsidRPr="003D63EF">
              <w:t>Change Management</w:t>
            </w:r>
            <w:r>
              <w:t xml:space="preserve">: </w:t>
            </w:r>
            <w:r w:rsidRPr="003D63EF">
              <w:t>Service Now</w:t>
            </w:r>
            <w:r>
              <w:t xml:space="preserve">, </w:t>
            </w:r>
            <w:r w:rsidRPr="003D63EF">
              <w:t>Remedy</w:t>
            </w:r>
          </w:p>
          <w:p w:rsidR="0047321D" w:rsidP="005127DA" w14:paraId="08ED2AC0" w14:textId="3740230E">
            <w:pPr>
              <w:pStyle w:val="ListBullet"/>
            </w:pPr>
            <w:r w:rsidRPr="0047321D">
              <w:t>Cloud Services: AWS (EC2, S3, CloudWatch, RDS, Elastic Cache, IAM</w:t>
            </w:r>
            <w:r>
              <w:t>, VPC</w:t>
            </w:r>
            <w:r w:rsidRPr="0047321D">
              <w:t>)</w:t>
            </w:r>
            <w:r w:rsidR="00D1248E">
              <w:t>,</w:t>
            </w:r>
            <w:r w:rsidRPr="00D1248E" w:rsidR="00D1248E">
              <w:t xml:space="preserve"> ECM (Ericsson Cloud Manager)</w:t>
            </w:r>
          </w:p>
          <w:p w:rsidR="00025D46" w:rsidP="005127DA" w14:paraId="31B0EC09" w14:textId="254FFEC2">
            <w:pPr>
              <w:pStyle w:val="ListBullet"/>
            </w:pPr>
            <w:r w:rsidRPr="00025D46">
              <w:t>Provisioning Tools: Terraform</w:t>
            </w:r>
          </w:p>
          <w:p w:rsidR="00025D46" w:rsidP="005127DA" w14:paraId="2F07774C" w14:textId="77777777">
            <w:pPr>
              <w:pStyle w:val="ListBullet"/>
            </w:pPr>
            <w:r w:rsidRPr="00025D46">
              <w:t>Database:</w:t>
            </w:r>
            <w:r>
              <w:t xml:space="preserve"> </w:t>
            </w:r>
            <w:r w:rsidRPr="00025D46">
              <w:t>MySQL</w:t>
            </w:r>
          </w:p>
          <w:p w:rsidR="0047321D" w:rsidRPr="006E1507" w:rsidP="005127DA" w14:paraId="10162E1F" w14:textId="77CF2609">
            <w:pPr>
              <w:pStyle w:val="ListBullet"/>
            </w:pPr>
            <w:r w:rsidRPr="0047321D">
              <w:t>Container Technology &amp; Management: Docker, Kubernetes</w:t>
            </w:r>
          </w:p>
        </w:tc>
      </w:tr>
      <w:bookmarkEnd w:id="0"/>
    </w:tbl>
    <w:p w:rsidR="00B51D1B" w:rsidRPr="00D70A89" w:rsidP="00D70A89" w14:paraId="63579103" w14:textId="7CD79A3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5A1B10">
      <w:footerReference w:type="default" r:id="rId5"/>
      <w:headerReference w:type="first" r:id="rId6"/>
      <w:pgSz w:w="12240" w:h="15840" w:code="1"/>
      <w:pgMar w:top="950" w:right="1440" w:bottom="1080" w:left="1440" w:header="576"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erriweather">
    <w:altName w:val="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14:paraId="7820279E" w14:textId="77777777">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36D54" w:rsidRPr="004E01EB" w:rsidP="005A1B10" w14:paraId="0F45883F" w14:textId="77777777">
    <w:pPr>
      <w:pStyle w:val="Header"/>
    </w:pPr>
    <w:r w:rsidRPr="004E01EB">
      <w:rPr>
        <w:noProof/>
      </w:rPr>
      <mc:AlternateContent>
        <mc:Choice Requires="wps">
          <w:drawing>
            <wp:anchor distT="0" distB="0" distL="114300" distR="114300" simplePos="0" relativeHeight="251658240" behindDoc="1" locked="0" layoutInCell="1" allowOverlap="1">
              <wp:simplePos x="0" y="0"/>
              <wp:positionH relativeFrom="page">
                <wp:align>center</wp:align>
              </wp:positionH>
              <mc:AlternateContent xmlns:mc="http://schemas.openxmlformats.org/markup-compatibility/2006">
                <mc:Choice xmlns:c14="http://schemas.microsoft.com/office/drawing/2007/8/2/chart" Requires="c14">
                  <wp:positionV relativeFrom="page">
                    <wp14:pctPosVOffset>17300</wp14:pctPosVOffset>
                  </wp:positionV>
                </mc:Choice>
                <mc:Fallback>
                  <wp:positionV relativeFrom="page">
                    <wp:posOffset>1740103</wp:posOffset>
                  </wp:positionV>
                </mc:Fallback>
              </mc:AlternateContent>
              <wp:extent cx="7753350" cy="0"/>
              <wp:effectExtent l="0" t="0" r="19050" b="19050"/>
              <wp:wrapNone/>
              <wp:docPr id="5" name="Straight Connector 5" descr="Header dividing line"/>
              <wp:cNvGraphicFramePr/>
              <a:graphic xmlns:a="http://schemas.openxmlformats.org/drawingml/2006/main">
                <a:graphicData uri="http://schemas.microsoft.com/office/word/2010/wordprocessingShape">
                  <wps:wsp xmlns:wps="http://schemas.microsoft.com/office/word/2010/wordprocessingShape">
                    <wps:cNvCnPr/>
                    <wps:spPr>
                      <a:xfrm>
                        <a:off x="0" y="0"/>
                        <a:ext cx="775335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id="Straight Connector 5" o:spid="_x0000_s2049" alt="Header dividing line" style="mso-position-horizontal:center;mso-position-horizontal-relative:page;mso-position-vertical-relative:page;mso-top-percent:173;mso-width-percent:1000;mso-width-relative:page;mso-wrap-distance-bottom:0;mso-wrap-distance-left:9pt;mso-wrap-distance-right:9pt;mso-wrap-distance-top:0;mso-wrap-style:square;position:absolute;visibility:visible;z-index:-251657216" from="0,0" to="612pt,0" strokecolor="#5a5a5a" strokeweight="0.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30B601A6"/>
    <w:lvl w:ilvl="0">
      <w:start w:val="1"/>
      <w:numFmt w:val="bullet"/>
      <w:pStyle w:val="ListBullet"/>
      <w:lvlText w:val=""/>
      <w:lvlJc w:val="left"/>
      <w:pPr>
        <w:ind w:left="360" w:hanging="360"/>
      </w:pPr>
      <w:rPr>
        <w:rFonts w:ascii="Symbol" w:hAnsi="Symbol" w:hint="default"/>
        <w:color w:val="1D824C" w:themeColor="accent1"/>
      </w:rPr>
    </w:lvl>
  </w:abstractNum>
  <w:abstractNum w:abstractNumId="10">
    <w:nsid w:val="06203245"/>
    <w:multiLevelType w:val="hybridMultilevel"/>
    <w:tmpl w:val="6744F1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94713BA"/>
    <w:multiLevelType w:val="hybridMultilevel"/>
    <w:tmpl w:val="0D34E456"/>
    <w:lvl w:ilvl="0">
      <w:start w:val="1"/>
      <w:numFmt w:val="bullet"/>
      <w:lvlText w:val=""/>
      <w:lvlJc w:val="left"/>
      <w:pPr>
        <w:tabs>
          <w:tab w:val="num" w:pos="288"/>
        </w:tabs>
        <w:ind w:left="288" w:hanging="288"/>
      </w:pPr>
      <w:rPr>
        <w:rFonts w:ascii="Wingdings" w:hAnsi="Wingdings" w:hint="default"/>
        <w:color w:val="000000"/>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nsid w:val="224907A2"/>
    <w:multiLevelType w:val="multilevel"/>
    <w:tmpl w:val="E434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67F154EC"/>
    <w:multiLevelType w:val="hybridMultilevel"/>
    <w:tmpl w:val="6E0421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2"/>
  </w:num>
  <w:num w:numId="6">
    <w:abstractNumId w:val="3"/>
  </w:num>
  <w:num w:numId="7">
    <w:abstractNumId w:val="14"/>
  </w:num>
  <w:num w:numId="8">
    <w:abstractNumId w:val="2"/>
  </w:num>
  <w:num w:numId="9">
    <w:abstractNumId w:val="15"/>
  </w:num>
  <w:num w:numId="10">
    <w:abstractNumId w:val="5"/>
  </w:num>
  <w:num w:numId="11">
    <w:abstractNumId w:val="4"/>
  </w:num>
  <w:num w:numId="12">
    <w:abstractNumId w:val="1"/>
  </w:num>
  <w:num w:numId="13">
    <w:abstractNumId w:val="0"/>
  </w:num>
  <w:num w:numId="14">
    <w:abstractNumId w:val="13"/>
  </w:num>
  <w:num w:numId="15">
    <w:abstractNumId w:val="16"/>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0A"/>
    <w:rsid w:val="000001EF"/>
    <w:rsid w:val="00007322"/>
    <w:rsid w:val="00007728"/>
    <w:rsid w:val="00024584"/>
    <w:rsid w:val="00024730"/>
    <w:rsid w:val="00025D46"/>
    <w:rsid w:val="00055E95"/>
    <w:rsid w:val="0007021F"/>
    <w:rsid w:val="00094A7A"/>
    <w:rsid w:val="000B2BA5"/>
    <w:rsid w:val="000F2F8C"/>
    <w:rsid w:val="0010006E"/>
    <w:rsid w:val="001045A8"/>
    <w:rsid w:val="00111BAF"/>
    <w:rsid w:val="00114A91"/>
    <w:rsid w:val="001427E1"/>
    <w:rsid w:val="00163668"/>
    <w:rsid w:val="00171566"/>
    <w:rsid w:val="00174676"/>
    <w:rsid w:val="001755A8"/>
    <w:rsid w:val="00184014"/>
    <w:rsid w:val="00192008"/>
    <w:rsid w:val="001C0E68"/>
    <w:rsid w:val="001C3B71"/>
    <w:rsid w:val="001C4B6F"/>
    <w:rsid w:val="001D0BF1"/>
    <w:rsid w:val="001E3120"/>
    <w:rsid w:val="001E7E0C"/>
    <w:rsid w:val="001F0BB0"/>
    <w:rsid w:val="001F4E6D"/>
    <w:rsid w:val="001F6140"/>
    <w:rsid w:val="00203573"/>
    <w:rsid w:val="0020597D"/>
    <w:rsid w:val="00213B4C"/>
    <w:rsid w:val="00215E0A"/>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3EB5"/>
    <w:rsid w:val="002D6137"/>
    <w:rsid w:val="002E6C00"/>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D63EF"/>
    <w:rsid w:val="003E160D"/>
    <w:rsid w:val="003F1D5F"/>
    <w:rsid w:val="003F20B6"/>
    <w:rsid w:val="00405128"/>
    <w:rsid w:val="00406CFF"/>
    <w:rsid w:val="00416B25"/>
    <w:rsid w:val="00420592"/>
    <w:rsid w:val="004319E0"/>
    <w:rsid w:val="00437E8C"/>
    <w:rsid w:val="00440225"/>
    <w:rsid w:val="004726BC"/>
    <w:rsid w:val="0047321D"/>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27DA"/>
    <w:rsid w:val="00513E2A"/>
    <w:rsid w:val="0055750B"/>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0E8E"/>
    <w:rsid w:val="00692703"/>
    <w:rsid w:val="006A1962"/>
    <w:rsid w:val="006B5D48"/>
    <w:rsid w:val="006B7D7B"/>
    <w:rsid w:val="006C1A5E"/>
    <w:rsid w:val="006E1507"/>
    <w:rsid w:val="00712D8B"/>
    <w:rsid w:val="007273B7"/>
    <w:rsid w:val="00733E0A"/>
    <w:rsid w:val="007409DC"/>
    <w:rsid w:val="0074403D"/>
    <w:rsid w:val="00746D44"/>
    <w:rsid w:val="007538DC"/>
    <w:rsid w:val="00757803"/>
    <w:rsid w:val="0079206B"/>
    <w:rsid w:val="00792C8D"/>
    <w:rsid w:val="00796076"/>
    <w:rsid w:val="007C0566"/>
    <w:rsid w:val="007C606B"/>
    <w:rsid w:val="007E6A61"/>
    <w:rsid w:val="00801140"/>
    <w:rsid w:val="00803404"/>
    <w:rsid w:val="00834955"/>
    <w:rsid w:val="00855B59"/>
    <w:rsid w:val="00860461"/>
    <w:rsid w:val="0086487C"/>
    <w:rsid w:val="00870B20"/>
    <w:rsid w:val="008829F8"/>
    <w:rsid w:val="00885897"/>
    <w:rsid w:val="008A2B1D"/>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04695"/>
    <w:rsid w:val="00A14534"/>
    <w:rsid w:val="00A16DAA"/>
    <w:rsid w:val="00A24162"/>
    <w:rsid w:val="00A25023"/>
    <w:rsid w:val="00A270EA"/>
    <w:rsid w:val="00A34BA2"/>
    <w:rsid w:val="00A36F27"/>
    <w:rsid w:val="00A42E32"/>
    <w:rsid w:val="00A43FA7"/>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87282"/>
    <w:rsid w:val="00CA4B4D"/>
    <w:rsid w:val="00CB35C3"/>
    <w:rsid w:val="00CD323D"/>
    <w:rsid w:val="00CE4030"/>
    <w:rsid w:val="00CE64B3"/>
    <w:rsid w:val="00CF1A49"/>
    <w:rsid w:val="00D0630C"/>
    <w:rsid w:val="00D1248E"/>
    <w:rsid w:val="00D243A9"/>
    <w:rsid w:val="00D305E5"/>
    <w:rsid w:val="00D37CD3"/>
    <w:rsid w:val="00D66A52"/>
    <w:rsid w:val="00D66EFA"/>
    <w:rsid w:val="00D70A89"/>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40D3A"/>
    <w:rsid w:val="00E43C12"/>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14B6"/>
    <w:rsid w:val="00FC6AEA"/>
    <w:rsid w:val="00FD3D13"/>
    <w:rsid w:val="00FE55A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6A110B68-8888-4AB6-8089-3BF64A14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5447b5e47dbc22a50e94145c79f419b134f530e18705c4458440321091b5b581b0f1607154259541b4d58515c424154181c084b281e0103030718475d590951580f1b425c4c01090340281e0103120318465d411b091351504f54671e1a4f034342410d190640485159585118125f16571540510f5f504b405a140040470c595b5049120917110d531b045d4340010c150a16475a5b0a534901446&amp;docType=docx" TargetMode="External" /><Relationship Id="rId5" Type="http://schemas.openxmlformats.org/officeDocument/2006/relationships/footer" Target="footer1.xml" /><Relationship Id="rId6" Type="http://schemas.openxmlformats.org/officeDocument/2006/relationships/header" Target="header1.xml" /><Relationship Id="rId7" Type="http://schemas.openxmlformats.org/officeDocument/2006/relationships/glossaryDocument" Target="glossary/document.xml" /><Relationship Id="rId8" Type="http://schemas.openxmlformats.org/officeDocument/2006/relationships/theme" Target="theme/theme1.xml" /><Relationship Id="rId9" Type="http://schemas.openxmlformats.org/officeDocument/2006/relationships/numbering" Target="numbering.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ramup\Downloads\tf16402488_win32.dotx"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C2F6DB1FB9AB4537B4FF8FAE6EEC4943"/>
        <w:category>
          <w:name w:val="General"/>
          <w:gallery w:val="placeholder"/>
        </w:category>
        <w:types>
          <w:type w:val="bbPlcHdr"/>
        </w:types>
        <w:behaviors>
          <w:behavior w:val="content"/>
        </w:behaviors>
        <w:guid w:val="{8C42A68C-A822-4557-B6F0-DB534EF02D2B}"/>
      </w:docPartPr>
      <w:docPartBody>
        <w:p w:rsidR="007409DC">
          <w:pPr>
            <w:pStyle w:val="C2F6DB1FB9AB4537B4FF8FAE6EEC4943"/>
          </w:pPr>
          <w:r w:rsidRPr="00CF1A49">
            <w:t>·</w:t>
          </w:r>
        </w:p>
      </w:docPartBody>
    </w:docPart>
    <w:docPart>
      <w:docPartPr>
        <w:name w:val="7973C2C93F7040E690B58D3A3B4A444C"/>
        <w:category>
          <w:name w:val="General"/>
          <w:gallery w:val="placeholder"/>
        </w:category>
        <w:types>
          <w:type w:val="bbPlcHdr"/>
        </w:types>
        <w:behaviors>
          <w:behavior w:val="content"/>
        </w:behaviors>
        <w:guid w:val="{487FA8F9-8370-462F-9D17-861113DE7F94}"/>
      </w:docPartPr>
      <w:docPartBody>
        <w:p w:rsidR="007409DC">
          <w:pPr>
            <w:pStyle w:val="7973C2C93F7040E690B58D3A3B4A444C"/>
          </w:pPr>
          <w:r w:rsidRPr="00CF1A49">
            <w:t>Email</w:t>
          </w:r>
        </w:p>
      </w:docPartBody>
    </w:docPart>
    <w:docPart>
      <w:docPartPr>
        <w:name w:val="D3201A7E020C4268AF1ED818B23D8A4E"/>
        <w:category>
          <w:name w:val="General"/>
          <w:gallery w:val="placeholder"/>
        </w:category>
        <w:types>
          <w:type w:val="bbPlcHdr"/>
        </w:types>
        <w:behaviors>
          <w:behavior w:val="content"/>
        </w:behaviors>
        <w:guid w:val="{91497CDD-F801-4D87-B328-D1FBBF3603BA}"/>
      </w:docPartPr>
      <w:docPartBody>
        <w:p w:rsidR="007409DC">
          <w:pPr>
            <w:pStyle w:val="D3201A7E020C4268AF1ED818B23D8A4E"/>
          </w:pPr>
          <w:r w:rsidRPr="00CF1A49">
            <w:t>·</w:t>
          </w:r>
        </w:p>
      </w:docPartBody>
    </w:docPart>
    <w:docPart>
      <w:docPartPr>
        <w:name w:val="E9CDC14D02E84940B419388821E9260E"/>
        <w:category>
          <w:name w:val="General"/>
          <w:gallery w:val="placeholder"/>
        </w:category>
        <w:types>
          <w:type w:val="bbPlcHdr"/>
        </w:types>
        <w:behaviors>
          <w:behavior w:val="content"/>
        </w:behaviors>
        <w:guid w:val="{ECD4CE84-6E7B-422C-AE08-10680A8508BA}"/>
      </w:docPartPr>
      <w:docPartBody>
        <w:p w:rsidR="007409DC">
          <w:pPr>
            <w:pStyle w:val="E9CDC14D02E84940B419388821E9260E"/>
          </w:pPr>
          <w:r w:rsidRPr="00CF1A49">
            <w:t>Experience</w:t>
          </w:r>
        </w:p>
      </w:docPartBody>
    </w:docPart>
    <w:docPart>
      <w:docPartPr>
        <w:name w:val="6B1B5E8BEFF24A4EB60DDCD8EEC8327A"/>
        <w:category>
          <w:name w:val="General"/>
          <w:gallery w:val="placeholder"/>
        </w:category>
        <w:types>
          <w:type w:val="bbPlcHdr"/>
        </w:types>
        <w:behaviors>
          <w:behavior w:val="content"/>
        </w:behaviors>
        <w:guid w:val="{2DD70AF4-97E3-4211-8FAC-A80F58793A82}"/>
      </w:docPartPr>
      <w:docPartBody>
        <w:p w:rsidR="007409DC">
          <w:pPr>
            <w:pStyle w:val="6B1B5E8BEFF24A4EB60DDCD8EEC8327A"/>
          </w:pPr>
          <w:r w:rsidRPr="00CF1A49">
            <w:t>Describe your responsibilities and achievements in terms of impact and results. Use examples, but keep it short.</w:t>
          </w:r>
        </w:p>
      </w:docPartBody>
    </w:docPart>
    <w:docPart>
      <w:docPartPr>
        <w:name w:val="DA36D35D3D094CAB9014DAAD422F8DC2"/>
        <w:category>
          <w:name w:val="General"/>
          <w:gallery w:val="placeholder"/>
        </w:category>
        <w:types>
          <w:type w:val="bbPlcHdr"/>
        </w:types>
        <w:behaviors>
          <w:behavior w:val="content"/>
        </w:behaviors>
        <w:guid w:val="{F074F1DF-1A59-48E6-BC44-829C0615609A}"/>
      </w:docPartPr>
      <w:docPartBody>
        <w:p w:rsidR="007409DC">
          <w:pPr>
            <w:pStyle w:val="DA36D35D3D094CAB9014DAAD422F8DC2"/>
          </w:pPr>
          <w:r w:rsidRPr="00CF1A49">
            <w:t>Education</w:t>
          </w:r>
        </w:p>
      </w:docPartBody>
    </w:docPart>
    <w:docPart>
      <w:docPartPr>
        <w:name w:val="AED57A91B5EB4FDB8A408B6CC51616C4"/>
        <w:category>
          <w:name w:val="General"/>
          <w:gallery w:val="placeholder"/>
        </w:category>
        <w:types>
          <w:type w:val="bbPlcHdr"/>
        </w:types>
        <w:behaviors>
          <w:behavior w:val="content"/>
        </w:behaviors>
        <w:guid w:val="{A77A33FC-94FB-4ACE-B40A-595F60418F7E}"/>
      </w:docPartPr>
      <w:docPartBody>
        <w:p w:rsidR="007409DC">
          <w:pPr>
            <w:pStyle w:val="AED57A91B5EB4FDB8A408B6CC51616C4"/>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erriweather">
    <w:altName w:val="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12D"/>
    <w:rsid w:val="001D772B"/>
    <w:rsid w:val="00463623"/>
    <w:rsid w:val="00681172"/>
    <w:rsid w:val="006B612D"/>
    <w:rsid w:val="007409DC"/>
    <w:rsid w:val="00FC05A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BBA1B4284646A1BEBDA3CDD2DD3A23">
    <w:name w:val="13BBA1B4284646A1BEBDA3CDD2DD3A23"/>
    <w:rsid w:val="001D772B"/>
  </w:style>
  <w:style w:type="character" w:styleId="IntenseEmphasis">
    <w:name w:val="Intense Emphasis"/>
    <w:basedOn w:val="DefaultParagraphFont"/>
    <w:uiPriority w:val="2"/>
    <w:rPr>
      <w:b/>
      <w:iCs/>
      <w:color w:val="262626" w:themeColor="text1" w:themeTint="D9"/>
    </w:rPr>
  </w:style>
  <w:style w:type="paragraph" w:customStyle="1" w:styleId="870ECEC05A5F4404AEE41332B2A1E9BC">
    <w:name w:val="870ECEC05A5F4404AEE41332B2A1E9BC"/>
    <w:rsid w:val="001D772B"/>
  </w:style>
  <w:style w:type="paragraph" w:customStyle="1" w:styleId="1DC17FF796C24BFA82C26AFBB56C7055">
    <w:name w:val="1DC17FF796C24BFA82C26AFBB56C7055"/>
    <w:rsid w:val="001D772B"/>
  </w:style>
  <w:style w:type="paragraph" w:customStyle="1" w:styleId="C2F6DB1FB9AB4537B4FF8FAE6EEC4943">
    <w:name w:val="C2F6DB1FB9AB4537B4FF8FAE6EEC4943"/>
  </w:style>
  <w:style w:type="paragraph" w:customStyle="1" w:styleId="BAF66B48E81946B3A324B3D12D029698">
    <w:name w:val="BAF66B48E81946B3A324B3D12D029698"/>
    <w:rsid w:val="001D772B"/>
  </w:style>
  <w:style w:type="paragraph" w:customStyle="1" w:styleId="7973C2C93F7040E690B58D3A3B4A444C">
    <w:name w:val="7973C2C93F7040E690B58D3A3B4A444C"/>
  </w:style>
  <w:style w:type="paragraph" w:customStyle="1" w:styleId="D3201A7E020C4268AF1ED818B23D8A4E">
    <w:name w:val="D3201A7E020C4268AF1ED818B23D8A4E"/>
  </w:style>
  <w:style w:type="paragraph" w:customStyle="1" w:styleId="3F735D0C81B74EE2B564AB7D7E680F68">
    <w:name w:val="3F735D0C81B74EE2B564AB7D7E680F68"/>
    <w:rsid w:val="001D772B"/>
  </w:style>
  <w:style w:type="paragraph" w:customStyle="1" w:styleId="2F6D6E60B3054DC5BD5666F32552E749">
    <w:name w:val="2F6D6E60B3054DC5BD5666F32552E749"/>
    <w:rsid w:val="001D772B"/>
  </w:style>
  <w:style w:type="paragraph" w:customStyle="1" w:styleId="DB11D435FD594D658A52BFE59E13FCEF">
    <w:name w:val="DB11D435FD594D658A52BFE59E13FCEF"/>
  </w:style>
  <w:style w:type="paragraph" w:customStyle="1" w:styleId="E9CDC14D02E84940B419388821E9260E">
    <w:name w:val="E9CDC14D02E84940B419388821E9260E"/>
  </w:style>
  <w:style w:type="character" w:styleId="SubtleReference">
    <w:name w:val="Subtle Reference"/>
    <w:basedOn w:val="DefaultParagraphFont"/>
    <w:uiPriority w:val="10"/>
    <w:qFormat/>
    <w:rsid w:val="006B612D"/>
    <w:rPr>
      <w:b/>
      <w:caps w:val="0"/>
      <w:smallCaps/>
      <w:color w:val="595959" w:themeColor="text1" w:themeTint="A6"/>
    </w:rPr>
  </w:style>
  <w:style w:type="paragraph" w:customStyle="1" w:styleId="6B1B5E8BEFF24A4EB60DDCD8EEC8327A">
    <w:name w:val="6B1B5E8BEFF24A4EB60DDCD8EEC8327A"/>
  </w:style>
  <w:style w:type="paragraph" w:customStyle="1" w:styleId="DA36D35D3D094CAB9014DAAD422F8DC2">
    <w:name w:val="DA36D35D3D094CAB9014DAAD422F8DC2"/>
  </w:style>
  <w:style w:type="paragraph" w:customStyle="1" w:styleId="AED57A91B5EB4FDB8A408B6CC51616C4">
    <w:name w:val="AED57A91B5EB4FDB8A408B6CC51616C4"/>
  </w:style>
  <w:style w:type="paragraph" w:customStyle="1" w:styleId="4B44DDFDB84947C3956203D1D8A03C24">
    <w:name w:val="4B44DDFDB84947C3956203D1D8A03C24"/>
    <w:rsid w:val="006B6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Template>
  <TotalTime>188</TotalTime>
  <Pages>4</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ramup</dc:creator>
  <cp:lastModifiedBy>ramupanchireddy@gmail.com</cp:lastModifiedBy>
  <cp:revision>7</cp:revision>
  <dcterms:created xsi:type="dcterms:W3CDTF">2021-11-08T15:17:00Z</dcterms:created>
  <dcterms:modified xsi:type="dcterms:W3CDTF">2021-11-13T13:54:00Z</dcterms:modified>
</cp:coreProperties>
</file>